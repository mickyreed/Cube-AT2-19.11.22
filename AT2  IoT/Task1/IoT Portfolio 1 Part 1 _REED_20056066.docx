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7927"/>
      </w:tblGrid>
      <w:tr w:rsidR="0037165F" w:rsidRPr="007B3411" w14:paraId="7C91ED29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14035B9F" w14:textId="77777777" w:rsidR="0037165F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Name:</w:t>
            </w:r>
          </w:p>
        </w:tc>
        <w:tc>
          <w:tcPr>
            <w:tcW w:w="7927" w:type="dxa"/>
          </w:tcPr>
          <w:p w14:paraId="5FDEACA4" w14:textId="77777777" w:rsidR="0037165F" w:rsidRPr="0037165F" w:rsidRDefault="00524750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Michael Reed</w:t>
            </w:r>
          </w:p>
        </w:tc>
      </w:tr>
      <w:tr w:rsidR="0037165F" w:rsidRPr="007B3411" w14:paraId="4F7B0CD4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05443915" w14:textId="77777777" w:rsidR="0037165F" w:rsidRPr="007B3411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ID:</w:t>
            </w:r>
          </w:p>
        </w:tc>
        <w:tc>
          <w:tcPr>
            <w:tcW w:w="7927" w:type="dxa"/>
          </w:tcPr>
          <w:p w14:paraId="254E7F6C" w14:textId="77777777" w:rsidR="0037165F" w:rsidRPr="0037165F" w:rsidRDefault="00524750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20056066</w:t>
            </w:r>
          </w:p>
        </w:tc>
      </w:tr>
      <w:tr w:rsidR="00F02B69" w:rsidRPr="00C17FB7" w14:paraId="765E4B6A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3EA7FC81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Task:</w:t>
            </w:r>
          </w:p>
        </w:tc>
        <w:tc>
          <w:tcPr>
            <w:tcW w:w="7927" w:type="dxa"/>
          </w:tcPr>
          <w:p w14:paraId="4D8EB262" w14:textId="77777777" w:rsidR="00F02B69" w:rsidRDefault="00A2082C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1</w:t>
            </w:r>
          </w:p>
        </w:tc>
      </w:tr>
      <w:tr w:rsidR="00F02B69" w:rsidRPr="00C17FB7" w14:paraId="0FC18570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1A801E57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7927" w:type="dxa"/>
          </w:tcPr>
          <w:p w14:paraId="4018BAC2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 xml:space="preserve">Portfolio: </w:t>
            </w:r>
            <w:r w:rsidR="00A2082C">
              <w:rPr>
                <w:b/>
                <w:bCs w:val="0"/>
                <w:color w:val="D9272E"/>
                <w:sz w:val="24"/>
              </w:rPr>
              <w:t xml:space="preserve">Task </w:t>
            </w:r>
            <w:r>
              <w:rPr>
                <w:b/>
                <w:bCs w:val="0"/>
                <w:color w:val="D9272E"/>
                <w:sz w:val="24"/>
              </w:rPr>
              <w:t>1</w:t>
            </w:r>
          </w:p>
        </w:tc>
      </w:tr>
      <w:tr w:rsidR="00A2082C" w:rsidRPr="00C17FB7" w14:paraId="71B8BE71" w14:textId="77777777" w:rsidTr="002B4408"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8CED1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7927" w:type="dxa"/>
            <w:tcBorders>
              <w:bottom w:val="single" w:sz="4" w:space="0" w:color="auto"/>
            </w:tcBorders>
          </w:tcPr>
          <w:p w14:paraId="4E92D315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AT2 POR-Task-1</w:t>
            </w:r>
          </w:p>
        </w:tc>
      </w:tr>
      <w:tr w:rsidR="00F02B69" w:rsidRPr="007B3411" w14:paraId="33A88887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576EF1E1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Due Date:</w:t>
            </w:r>
          </w:p>
        </w:tc>
        <w:tc>
          <w:tcPr>
            <w:tcW w:w="7927" w:type="dxa"/>
          </w:tcPr>
          <w:p w14:paraId="56423641" w14:textId="77777777" w:rsidR="00F02B69" w:rsidRPr="00A2082C" w:rsidRDefault="00F02B69" w:rsidP="002B4408">
            <w:pPr>
              <w:spacing w:before="240"/>
              <w:ind w:right="-257"/>
              <w:rPr>
                <w:b/>
                <w:i/>
                <w:iCs/>
                <w:color w:val="D9272E"/>
                <w:sz w:val="24"/>
              </w:rPr>
            </w:pPr>
            <w:r w:rsidRPr="00A2082C">
              <w:rPr>
                <w:b/>
                <w:i/>
                <w:iCs/>
                <w:color w:val="D9272E"/>
                <w:sz w:val="24"/>
              </w:rPr>
              <w:t xml:space="preserve">Session </w:t>
            </w:r>
            <w:r w:rsidR="00A2082C" w:rsidRPr="00A2082C">
              <w:rPr>
                <w:b/>
                <w:i/>
                <w:iCs/>
                <w:color w:val="D9272E"/>
                <w:sz w:val="24"/>
              </w:rPr>
              <w:t>0</w:t>
            </w:r>
            <w:r w:rsidR="00B67A7E">
              <w:rPr>
                <w:b/>
                <w:i/>
                <w:iCs/>
                <w:color w:val="D9272E"/>
                <w:sz w:val="24"/>
              </w:rPr>
              <w:t>7</w:t>
            </w:r>
          </w:p>
          <w:p w14:paraId="45283C92" w14:textId="77777777" w:rsidR="00F02B69" w:rsidRPr="0037165F" w:rsidRDefault="00F02B69" w:rsidP="002B4408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 w:rsidRPr="0037165F">
              <w:rPr>
                <w:bCs w:val="0"/>
                <w:i/>
                <w:iCs/>
                <w:color w:val="D9272E"/>
                <w:sz w:val="24"/>
              </w:rPr>
              <w:t>Please see blackboard for the most accurate due date</w:t>
            </w:r>
            <w:r>
              <w:rPr>
                <w:bCs w:val="0"/>
                <w:i/>
                <w:iCs/>
                <w:color w:val="D9272E"/>
                <w:sz w:val="24"/>
              </w:rPr>
              <w:t>.</w:t>
            </w:r>
          </w:p>
        </w:tc>
      </w:tr>
      <w:tr w:rsidR="003D1403" w:rsidRPr="007B3411" w14:paraId="01D98A76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638A7490" w14:textId="77777777" w:rsidR="003D1403" w:rsidRDefault="003D1403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Notes:</w:t>
            </w:r>
          </w:p>
        </w:tc>
        <w:tc>
          <w:tcPr>
            <w:tcW w:w="7927" w:type="dxa"/>
          </w:tcPr>
          <w:p w14:paraId="51A6AA21" w14:textId="77777777" w:rsidR="003D1403" w:rsidRPr="00A2082C" w:rsidRDefault="00F77E59" w:rsidP="00B67A7E">
            <w:pPr>
              <w:spacing w:before="240"/>
              <w:ind w:right="-257"/>
              <w:rPr>
                <w:bCs w:val="0"/>
                <w:i/>
                <w:iCs/>
                <w:color w:val="023160" w:themeColor="accent3" w:themeShade="80"/>
                <w:sz w:val="24"/>
              </w:rPr>
            </w:pPr>
            <w:r w:rsidRPr="00F77E59">
              <w:rPr>
                <w:bCs w:val="0"/>
                <w:i/>
                <w:iCs/>
                <w:color w:val="023160" w:themeColor="accent3" w:themeShade="80"/>
                <w:sz w:val="24"/>
              </w:rPr>
              <w:t xml:space="preserve">If you did not </w:t>
            </w:r>
            <w:r>
              <w:rPr>
                <w:bCs w:val="0"/>
                <w:i/>
                <w:iCs/>
                <w:color w:val="D9272E"/>
                <w:sz w:val="24"/>
              </w:rPr>
              <w:t xml:space="preserve">DOUBLE CLICK </w:t>
            </w:r>
            <w:r w:rsidRPr="00F02B69">
              <w:rPr>
                <w:bCs w:val="0"/>
                <w:i/>
                <w:iCs/>
                <w:color w:val="023160" w:themeColor="accent3" w:themeShade="80"/>
                <w:sz w:val="24"/>
              </w:rPr>
              <w:t>this template, then close the file and do so to create your blank report.</w:t>
            </w:r>
          </w:p>
        </w:tc>
      </w:tr>
    </w:tbl>
    <w:p w14:paraId="11A17583" w14:textId="77777777" w:rsidR="0037165F" w:rsidRDefault="0037165F">
      <w:pPr>
        <w:spacing w:after="0" w:line="240" w:lineRule="auto"/>
      </w:pPr>
    </w:p>
    <w:p w14:paraId="7A25CF3F" w14:textId="77777777" w:rsidR="005C7CEE" w:rsidRDefault="005C7CEE">
      <w:pPr>
        <w:spacing w:after="0" w:line="240" w:lineRule="auto"/>
      </w:pP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336171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8C9E9F" w14:textId="77777777" w:rsidR="005C7CEE" w:rsidRDefault="005C7CEE" w:rsidP="00407DE7">
          <w:pPr>
            <w:pStyle w:val="TOCHeading"/>
          </w:pPr>
          <w:r>
            <w:t>Table of Contents</w:t>
          </w:r>
        </w:p>
        <w:p w14:paraId="08AE019F" w14:textId="77777777" w:rsidR="00B67A7E" w:rsidRDefault="005C7CEE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1781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01 Identify Goal(s)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_Toc79321781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1680EBA9" w14:textId="77777777" w:rsidR="00B67A7E" w:rsidRDefault="00EC07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2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02 How to Achieve Goal(s)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_Toc79321782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ADD5D07" w14:textId="77777777" w:rsidR="00B67A7E" w:rsidRDefault="00EC07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3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03 Reporting Requirements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_Toc79321783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4946BCF2" w14:textId="77777777" w:rsidR="00B67A7E" w:rsidRDefault="00EC07C9">
          <w:pPr>
            <w:pStyle w:val="TOC3"/>
            <w:rPr>
              <w:rFonts w:eastAsiaTheme="minorEastAsia" w:cstheme="minorBidi"/>
              <w:noProof/>
              <w:color w:val="auto"/>
              <w:sz w:val="24"/>
              <w:lang w:eastAsia="en-GB"/>
            </w:rPr>
          </w:pPr>
          <w:hyperlink w:anchor="_Toc79321784" w:history="1">
            <w:r w:rsidR="00B67A7E" w:rsidRPr="00461ACD">
              <w:rPr>
                <w:rStyle w:val="Hyperlink"/>
                <w:noProof/>
              </w:rPr>
              <w:t>Reported Details</w:t>
            </w:r>
            <w:r w:rsidR="00B67A7E">
              <w:rPr>
                <w:noProof/>
                <w:webHidden/>
              </w:rPr>
              <w:tab/>
            </w:r>
            <w:r w:rsidR="00B67A7E">
              <w:rPr>
                <w:noProof/>
                <w:webHidden/>
              </w:rPr>
              <w:fldChar w:fldCharType="begin"/>
            </w:r>
            <w:r w:rsidR="00B67A7E">
              <w:rPr>
                <w:noProof/>
                <w:webHidden/>
              </w:rPr>
              <w:instrText xml:space="preserve"> PAGEREF _Toc79321784 \h </w:instrText>
            </w:r>
            <w:r w:rsidR="00B67A7E">
              <w:rPr>
                <w:noProof/>
                <w:webHidden/>
              </w:rPr>
              <w:fldChar w:fldCharType="separate"/>
            </w:r>
            <w:r w:rsidR="00FA1D38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67A7E">
              <w:rPr>
                <w:noProof/>
                <w:webHidden/>
              </w:rPr>
              <w:fldChar w:fldCharType="end"/>
            </w:r>
          </w:hyperlink>
        </w:p>
        <w:p w14:paraId="39CB5CDE" w14:textId="77777777" w:rsidR="00B67A7E" w:rsidRDefault="00EC07C9">
          <w:pPr>
            <w:pStyle w:val="TOC3"/>
            <w:rPr>
              <w:rFonts w:eastAsiaTheme="minorEastAsia" w:cstheme="minorBidi"/>
              <w:noProof/>
              <w:color w:val="auto"/>
              <w:sz w:val="24"/>
              <w:lang w:eastAsia="en-GB"/>
            </w:rPr>
          </w:pPr>
          <w:hyperlink w:anchor="_Toc79321785" w:history="1">
            <w:r w:rsidR="00B67A7E" w:rsidRPr="00461ACD">
              <w:rPr>
                <w:rStyle w:val="Hyperlink"/>
                <w:noProof/>
              </w:rPr>
              <w:t>Methods to Complete Reporting</w:t>
            </w:r>
            <w:r w:rsidR="00B67A7E">
              <w:rPr>
                <w:noProof/>
                <w:webHidden/>
              </w:rPr>
              <w:tab/>
            </w:r>
            <w:r w:rsidR="00B67A7E">
              <w:rPr>
                <w:noProof/>
                <w:webHidden/>
              </w:rPr>
              <w:fldChar w:fldCharType="begin"/>
            </w:r>
            <w:r w:rsidR="00B67A7E">
              <w:rPr>
                <w:noProof/>
                <w:webHidden/>
              </w:rPr>
              <w:instrText xml:space="preserve"> PAGEREF _Toc79321785 \h </w:instrText>
            </w:r>
            <w:r w:rsidR="00B67A7E">
              <w:rPr>
                <w:noProof/>
                <w:webHidden/>
              </w:rPr>
              <w:fldChar w:fldCharType="separate"/>
            </w:r>
            <w:r w:rsidR="00FA1D38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67A7E">
              <w:rPr>
                <w:noProof/>
                <w:webHidden/>
              </w:rPr>
              <w:fldChar w:fldCharType="end"/>
            </w:r>
          </w:hyperlink>
        </w:p>
        <w:p w14:paraId="49B67907" w14:textId="77777777" w:rsidR="00B67A7E" w:rsidRDefault="00EC07C9">
          <w:pPr>
            <w:pStyle w:val="TOC3"/>
            <w:rPr>
              <w:rFonts w:eastAsiaTheme="minorEastAsia" w:cstheme="minorBidi"/>
              <w:noProof/>
              <w:color w:val="auto"/>
              <w:sz w:val="24"/>
              <w:lang w:eastAsia="en-GB"/>
            </w:rPr>
          </w:pPr>
          <w:hyperlink w:anchor="_Toc79321786" w:history="1">
            <w:r w:rsidR="00B67A7E" w:rsidRPr="00461ACD">
              <w:rPr>
                <w:rStyle w:val="Hyperlink"/>
                <w:noProof/>
              </w:rPr>
              <w:t>Data Representation</w:t>
            </w:r>
            <w:r w:rsidR="00B67A7E">
              <w:rPr>
                <w:noProof/>
                <w:webHidden/>
              </w:rPr>
              <w:tab/>
            </w:r>
            <w:r w:rsidR="00B67A7E">
              <w:rPr>
                <w:noProof/>
                <w:webHidden/>
              </w:rPr>
              <w:fldChar w:fldCharType="begin"/>
            </w:r>
            <w:r w:rsidR="00B67A7E">
              <w:rPr>
                <w:noProof/>
                <w:webHidden/>
              </w:rPr>
              <w:instrText xml:space="preserve"> PAGEREF _Toc79321786 \h </w:instrText>
            </w:r>
            <w:r w:rsidR="00B67A7E">
              <w:rPr>
                <w:noProof/>
                <w:webHidden/>
              </w:rPr>
              <w:fldChar w:fldCharType="separate"/>
            </w:r>
            <w:r w:rsidR="00FA1D38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67A7E">
              <w:rPr>
                <w:noProof/>
                <w:webHidden/>
              </w:rPr>
              <w:fldChar w:fldCharType="end"/>
            </w:r>
          </w:hyperlink>
        </w:p>
        <w:p w14:paraId="784DED36" w14:textId="77777777" w:rsidR="00B67A7E" w:rsidRDefault="00EC07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7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04 Feature Identification &amp; Planning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_Toc79321787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092317E" w14:textId="77777777" w:rsidR="00B67A7E" w:rsidRDefault="00EC07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8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05 Technologies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_Toc79321788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38198CC" w14:textId="77777777" w:rsidR="00B67A7E" w:rsidRDefault="00EC07C9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89" w:history="1">
            <w:r w:rsidR="00B67A7E" w:rsidRPr="00461ACD">
              <w:rPr>
                <w:rStyle w:val="Hyperlink"/>
              </w:rPr>
              <w:t>Hardware Technologies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_Toc79321789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7DCFA4C5" w14:textId="77777777" w:rsidR="00B67A7E" w:rsidRDefault="00EC07C9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0" w:history="1">
            <w:r w:rsidR="00B67A7E" w:rsidRPr="00461ACD">
              <w:rPr>
                <w:rStyle w:val="Hyperlink"/>
              </w:rPr>
              <w:t>Infrastructure Technologies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_Toc79321790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21F11187" w14:textId="77777777" w:rsidR="00B67A7E" w:rsidRDefault="00EC07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1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06 Commercial Options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_Toc79321791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383A3A8A" w14:textId="77777777" w:rsidR="00B67A7E" w:rsidRDefault="00EC07C9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2" w:history="1">
            <w:r w:rsidR="00B67A7E" w:rsidRPr="00461ACD">
              <w:rPr>
                <w:rStyle w:val="Hyperlink"/>
              </w:rPr>
              <w:t>Commercial Costings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_Toc79321792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2CE49973" w14:textId="77777777" w:rsidR="00B67A7E" w:rsidRDefault="00EC07C9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3" w:history="1">
            <w:r w:rsidR="00B67A7E" w:rsidRPr="00461ACD">
              <w:rPr>
                <w:rStyle w:val="Hyperlink"/>
              </w:rPr>
              <w:t>Commercial Supplier Details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_Toc79321793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58DF9808" w14:textId="77777777" w:rsidR="00B67A7E" w:rsidRDefault="00EC07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4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07 Prototype Technology Selection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_Toc79321794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14D86125" w14:textId="77777777" w:rsidR="00B67A7E" w:rsidRDefault="00EC07C9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5" w:history="1">
            <w:r w:rsidR="00B67A7E" w:rsidRPr="00461ACD">
              <w:rPr>
                <w:rStyle w:val="Hyperlink"/>
              </w:rPr>
              <w:t>Hardware for Prototype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_Toc79321795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4C13940B" w14:textId="77777777" w:rsidR="00B67A7E" w:rsidRDefault="00EC07C9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6" w:history="1">
            <w:r w:rsidR="00B67A7E" w:rsidRPr="00461ACD">
              <w:rPr>
                <w:rStyle w:val="Hyperlink"/>
              </w:rPr>
              <w:t>Programming Language(s) for Prototype Development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_Toc79321796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26234E67" w14:textId="77777777" w:rsidR="00B67A7E" w:rsidRDefault="00EC07C9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7" w:history="1">
            <w:r w:rsidR="00B67A7E" w:rsidRPr="00461ACD">
              <w:rPr>
                <w:rStyle w:val="Hyperlink"/>
              </w:rPr>
              <w:t>Software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_Toc79321797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3383882E" w14:textId="77777777" w:rsidR="00B67A7E" w:rsidRDefault="00EC07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8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08 Hardware, Sensors and Actuators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_Toc79321798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580C207B" w14:textId="77777777" w:rsidR="00B67A7E" w:rsidRDefault="00EC07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9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09 Clarification Notes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_Toc79321799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446EB5E" w14:textId="77777777" w:rsidR="00B67A7E" w:rsidRDefault="00EC07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0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10 Prototype Base Costing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_Toc79321800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0FC06971" w14:textId="77777777" w:rsidR="00B67A7E" w:rsidRDefault="00EC07C9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1" w:history="1">
            <w:r w:rsidR="00B67A7E" w:rsidRPr="00461ACD">
              <w:rPr>
                <w:rStyle w:val="Hyperlink"/>
              </w:rPr>
              <w:t>Prototype Costing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_Toc79321801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399C3EE" w14:textId="77777777" w:rsidR="00B67A7E" w:rsidRDefault="00EC07C9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2" w:history="1">
            <w:r w:rsidR="00B67A7E" w:rsidRPr="00461ACD">
              <w:rPr>
                <w:rStyle w:val="Hyperlink"/>
              </w:rPr>
              <w:t>Prototype Component Supplier Details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_Toc79321802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1CFE5DED" w14:textId="77777777" w:rsidR="00B67A7E" w:rsidRDefault="00EC07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3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11 Required Skills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_Toc79321803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566061E" w14:textId="77777777" w:rsidR="00B67A7E" w:rsidRDefault="00EC07C9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4" w:history="1">
            <w:r w:rsidR="00B67A7E" w:rsidRPr="00461ACD">
              <w:rPr>
                <w:rStyle w:val="Hyperlink"/>
              </w:rPr>
              <w:t>Programming (Python)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_Toc79321804 \h </w:instrText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b/>
                <w:bCs/>
                <w:webHidden/>
                <w:lang w:val="en-US"/>
              </w:rPr>
              <w:t>Error! Bookmark not defined.</w:t>
            </w:r>
            <w:r w:rsidR="00B67A7E">
              <w:rPr>
                <w:webHidden/>
              </w:rPr>
              <w:fldChar w:fldCharType="end"/>
            </w:r>
          </w:hyperlink>
        </w:p>
        <w:p w14:paraId="16058F82" w14:textId="77777777" w:rsidR="00B67A7E" w:rsidRDefault="00EC07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5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1: Template Instructions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_Toc79321805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E5F2333" w14:textId="77777777" w:rsidR="00B67A7E" w:rsidRDefault="00EC07C9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6" w:history="1">
            <w:r w:rsidR="00B67A7E" w:rsidRPr="00461ACD">
              <w:rPr>
                <w:rStyle w:val="Hyperlink"/>
              </w:rPr>
              <w:t>Updating the Costing Table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_Toc79321806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52D6457A" w14:textId="77777777" w:rsidR="00B67A7E" w:rsidRDefault="00EC07C9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7" w:history="1">
            <w:r w:rsidR="00B67A7E" w:rsidRPr="00461ACD">
              <w:rPr>
                <w:rStyle w:val="Hyperlink"/>
              </w:rPr>
              <w:t>Updating Table of Contents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_Toc79321807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01342D2B" w14:textId="77777777" w:rsidR="00B67A7E" w:rsidRDefault="00EC07C9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8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B: Before Submission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_Toc79321808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49B587EA" w14:textId="77777777" w:rsidR="005C7CEE" w:rsidRDefault="005C7CEE" w:rsidP="005C7CEE">
          <w:r>
            <w:rPr>
              <w:b/>
              <w:noProof/>
            </w:rPr>
            <w:fldChar w:fldCharType="end"/>
          </w:r>
        </w:p>
      </w:sdtContent>
    </w:sdt>
    <w:p w14:paraId="542BE5D0" w14:textId="77777777" w:rsidR="005C7CEE" w:rsidRDefault="005C7CEE" w:rsidP="005C7CEE"/>
    <w:p w14:paraId="331C3EA5" w14:textId="77777777" w:rsidR="005C7CEE" w:rsidRDefault="005C7CEE">
      <w:pPr>
        <w:spacing w:after="0" w:line="240" w:lineRule="auto"/>
      </w:pPr>
    </w:p>
    <w:p w14:paraId="5D9C10DD" w14:textId="77777777" w:rsidR="0027187B" w:rsidRPr="0027187B" w:rsidRDefault="00F02B69" w:rsidP="00D854BC">
      <w:pPr>
        <w:pStyle w:val="Heading1"/>
      </w:pPr>
      <w:bookmarkStart w:id="0" w:name="_Toc79321781"/>
      <w:r>
        <w:lastRenderedPageBreak/>
        <w:t xml:space="preserve">01 </w:t>
      </w:r>
      <w:bookmarkEnd w:id="0"/>
      <w:r w:rsidR="00B67A7E">
        <w:t>Client business domain</w:t>
      </w:r>
    </w:p>
    <w:p w14:paraId="473FCEB8" w14:textId="77777777" w:rsidR="0027187B" w:rsidRDefault="0027187B" w:rsidP="00537C41">
      <w:pPr>
        <w:pStyle w:val="Heading4"/>
      </w:pPr>
      <w:r>
        <w:t xml:space="preserve">What </w:t>
      </w:r>
      <w:r w:rsidR="00F02B69">
        <w:t>is</w:t>
      </w:r>
      <w:r w:rsidR="00B67A7E">
        <w:t xml:space="preserve"> the client’s (CUBE Music Pty Ltd) business domain?</w:t>
      </w:r>
    </w:p>
    <w:p w14:paraId="75EA39EA" w14:textId="77777777" w:rsidR="00FA1D38" w:rsidRPr="00FA1D38" w:rsidRDefault="00FA1D38" w:rsidP="00FA1D3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highlight w:val="yellow"/>
        </w:rPr>
      </w:pPr>
      <w:r w:rsidRPr="00FA1D38">
        <w:rPr>
          <w:highlight w:val="yellow"/>
        </w:rPr>
        <w:t>Carefully read the scenario the company has provided, and make notes on the key points, requirements, and information.</w:t>
      </w:r>
    </w:p>
    <w:p w14:paraId="35BCB461" w14:textId="77777777" w:rsidR="00FA1D38" w:rsidRPr="00FA1D38" w:rsidRDefault="00FA1D38" w:rsidP="00FA1D38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highlight w:val="yellow"/>
        </w:rPr>
      </w:pPr>
      <w:r w:rsidRPr="00FA1D38">
        <w:rPr>
          <w:highlight w:val="yellow"/>
        </w:rPr>
        <w:t>Once this is done, answer the following question(s):</w:t>
      </w:r>
    </w:p>
    <w:p w14:paraId="2360B625" w14:textId="77777777" w:rsidR="00FA1D38" w:rsidRPr="00FA1D38" w:rsidRDefault="00FA1D38" w:rsidP="00FA1D38">
      <w:pPr>
        <w:pStyle w:val="ListParagraph"/>
        <w:numPr>
          <w:ilvl w:val="0"/>
          <w:numId w:val="31"/>
        </w:num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sz w:val="8"/>
          <w:szCs w:val="8"/>
          <w:highlight w:val="yellow"/>
        </w:rPr>
      </w:pPr>
      <w:r w:rsidRPr="00FA1D38">
        <w:rPr>
          <w:highlight w:val="yellow"/>
        </w:rPr>
        <w:t>What is the client’s (</w:t>
      </w:r>
      <w:r w:rsidRPr="00FA1D38">
        <w:rPr>
          <w:rStyle w:val="Emphasis"/>
          <w:highlight w:val="yellow"/>
        </w:rPr>
        <w:t>CUBE Music Pty Ltd</w:t>
      </w:r>
      <w:r w:rsidRPr="00FA1D38">
        <w:rPr>
          <w:highlight w:val="yellow"/>
        </w:rPr>
        <w:t>) business domain?</w:t>
      </w:r>
      <w:r w:rsidRPr="00FA1D38">
        <w:rPr>
          <w:highlight w:val="yellow"/>
        </w:rPr>
        <w:br/>
      </w:r>
    </w:p>
    <w:p w14:paraId="5038792A" w14:textId="77777777" w:rsidR="00FA1D38" w:rsidRDefault="00FA1D38" w:rsidP="00FA1D38">
      <w:pPr>
        <w:pStyle w:val="ListParagraph"/>
        <w:numPr>
          <w:ilvl w:val="1"/>
          <w:numId w:val="31"/>
        </w:num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highlight w:val="yellow"/>
        </w:rPr>
      </w:pPr>
      <w:r w:rsidRPr="00FA1D38">
        <w:rPr>
          <w:highlight w:val="yellow"/>
        </w:rPr>
        <w:t xml:space="preserve">FYI: your client is an </w:t>
      </w:r>
      <w:r w:rsidRPr="00FA1D38">
        <w:rPr>
          <w:rStyle w:val="Emphasis"/>
          <w:highlight w:val="yellow"/>
        </w:rPr>
        <w:t>internal</w:t>
      </w:r>
      <w:r w:rsidRPr="00FA1D38">
        <w:rPr>
          <w:highlight w:val="yellow"/>
        </w:rPr>
        <w:t xml:space="preserve"> client.</w:t>
      </w:r>
      <w:r w:rsidR="00EC07C9">
        <w:rPr>
          <w:highlight w:val="yellow"/>
        </w:rPr>
        <w:t xml:space="preserve"> 20-50 words MAX</w:t>
      </w:r>
    </w:p>
    <w:p w14:paraId="218D244A" w14:textId="77777777" w:rsidR="00C36F24" w:rsidRDefault="00524750" w:rsidP="00524750">
      <w:p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C36F24">
        <w:t>Cube Music Pty Ltd is an innovative Perth Based company that specialises in music player software which interfaces with streaming platfo</w:t>
      </w:r>
      <w:r w:rsidR="00C36F24">
        <w:t>r</w:t>
      </w:r>
      <w:r w:rsidRPr="00C36F24">
        <w:t xml:space="preserve">ms and HiFi equipment. </w:t>
      </w:r>
    </w:p>
    <w:p w14:paraId="3EB5F12A" w14:textId="77777777" w:rsidR="00524750" w:rsidRPr="00C36F24" w:rsidRDefault="00524750" w:rsidP="00524750">
      <w:p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C36F24">
        <w:t xml:space="preserve">They typically operate at the high end of the Market and are </w:t>
      </w:r>
      <w:r w:rsidR="00C36F24">
        <w:t xml:space="preserve">looking at </w:t>
      </w:r>
      <w:r w:rsidRPr="00C36F24">
        <w:t>expanding into the IoT market with a follow me option</w:t>
      </w:r>
      <w:r w:rsidR="00C36F24" w:rsidRPr="00C36F24">
        <w:t xml:space="preserve"> that can track a user location in various rooms and update the playlist accordingly</w:t>
      </w:r>
      <w:r w:rsidR="00C36F24">
        <w:t>, with later versions enabling interfacing with mobile devices also</w:t>
      </w:r>
    </w:p>
    <w:p w14:paraId="64F1C0A2" w14:textId="77777777" w:rsidR="00FA1D38" w:rsidRPr="00FA1D38" w:rsidRDefault="00FA1D38" w:rsidP="00FA1D38"/>
    <w:p w14:paraId="2977E1AB" w14:textId="77777777" w:rsidR="0027187B" w:rsidRDefault="0027187B" w:rsidP="0027187B">
      <w:pPr>
        <w:spacing w:before="240"/>
      </w:pPr>
    </w:p>
    <w:p w14:paraId="7719164A" w14:textId="77777777" w:rsidR="00F02B69" w:rsidRDefault="00F02B69" w:rsidP="0027187B">
      <w:pPr>
        <w:spacing w:before="240"/>
      </w:pPr>
    </w:p>
    <w:p w14:paraId="1879056E" w14:textId="77777777" w:rsidR="0027187B" w:rsidRPr="006E344B" w:rsidRDefault="0027187B" w:rsidP="0027187B">
      <w:pPr>
        <w:spacing w:before="240"/>
      </w:pPr>
    </w:p>
    <w:p w14:paraId="75D1F9D7" w14:textId="77777777" w:rsidR="0027187B" w:rsidRPr="0027187B" w:rsidRDefault="00F02B69" w:rsidP="00D854BC">
      <w:pPr>
        <w:pStyle w:val="Heading1"/>
      </w:pPr>
      <w:bookmarkStart w:id="1" w:name="_Toc79321782"/>
      <w:r>
        <w:lastRenderedPageBreak/>
        <w:t xml:space="preserve">02 </w:t>
      </w:r>
      <w:bookmarkEnd w:id="1"/>
      <w:r w:rsidR="00B67A7E">
        <w:t>System fuctionality</w:t>
      </w:r>
    </w:p>
    <w:p w14:paraId="136AA5BE" w14:textId="77777777" w:rsidR="0027187B" w:rsidRDefault="00B67A7E" w:rsidP="00537C41">
      <w:pPr>
        <w:pStyle w:val="Heading4"/>
      </w:pPr>
      <w:r>
        <w:t>What is the required system functionality? Name at least two functional requirements.</w:t>
      </w:r>
    </w:p>
    <w:p w14:paraId="7D652E94" w14:textId="77777777" w:rsidR="00C36F24" w:rsidRPr="00C36F24" w:rsidRDefault="00C36F24" w:rsidP="00C36F24">
      <w:pPr>
        <w:rPr>
          <w:i/>
        </w:rPr>
      </w:pPr>
      <w:r w:rsidRPr="00C36F24">
        <w:rPr>
          <w:i/>
        </w:rPr>
        <w:t>Monitoring the Presence in a Room</w:t>
      </w:r>
      <w:r w:rsidR="00E665E7">
        <w:rPr>
          <w:i/>
        </w:rPr>
        <w:t xml:space="preserve"> “Follow ME” function</w:t>
      </w:r>
      <w:r w:rsidRPr="00C36F24">
        <w:rPr>
          <w:i/>
        </w:rPr>
        <w:t>, and monitoring of hardware sensors</w:t>
      </w:r>
    </w:p>
    <w:p w14:paraId="2DB8EBB0" w14:textId="77777777" w:rsidR="00C36F24" w:rsidRPr="00C36F24" w:rsidRDefault="00C36F24" w:rsidP="00C36F24">
      <w:pPr>
        <w:rPr>
          <w:i/>
        </w:rPr>
      </w:pPr>
      <w:r w:rsidRPr="00C36F24">
        <w:rPr>
          <w:i/>
        </w:rPr>
        <w:t>Store data and retrieving the data</w:t>
      </w:r>
      <w:r w:rsidR="005428D9">
        <w:rPr>
          <w:i/>
        </w:rPr>
        <w:t xml:space="preserve"> on the prototype and upload to a centralised storage</w:t>
      </w:r>
    </w:p>
    <w:p w14:paraId="2A368599" w14:textId="77777777" w:rsidR="00C36F24" w:rsidRDefault="00C36F24" w:rsidP="00C36F24">
      <w:pPr>
        <w:rPr>
          <w:i/>
        </w:rPr>
      </w:pPr>
      <w:r w:rsidRPr="00C36F24">
        <w:rPr>
          <w:i/>
        </w:rPr>
        <w:t xml:space="preserve">A dashboard with </w:t>
      </w:r>
      <w:proofErr w:type="gramStart"/>
      <w:r w:rsidRPr="00C36F24">
        <w:rPr>
          <w:i/>
        </w:rPr>
        <w:t>details  for</w:t>
      </w:r>
      <w:proofErr w:type="gramEnd"/>
      <w:r w:rsidRPr="00C36F24">
        <w:rPr>
          <w:i/>
        </w:rPr>
        <w:t xml:space="preserve"> at least one room, with minimum 2 different sensors</w:t>
      </w:r>
    </w:p>
    <w:p w14:paraId="08AFFD13" w14:textId="77777777" w:rsidR="005428D9" w:rsidRPr="00C36F24" w:rsidRDefault="005428D9" w:rsidP="00C36F24">
      <w:pPr>
        <w:rPr>
          <w:i/>
        </w:rPr>
      </w:pPr>
      <w:r>
        <w:rPr>
          <w:i/>
        </w:rPr>
        <w:t>Must have charts containing data readings and history</w:t>
      </w:r>
    </w:p>
    <w:p w14:paraId="628C881C" w14:textId="77777777" w:rsidR="0027187B" w:rsidRDefault="0027187B" w:rsidP="0027187B">
      <w:pPr>
        <w:spacing w:before="240"/>
      </w:pPr>
    </w:p>
    <w:p w14:paraId="444E7B94" w14:textId="77777777" w:rsidR="00B67A7E" w:rsidRDefault="00B67A7E" w:rsidP="0027187B">
      <w:pPr>
        <w:spacing w:before="240"/>
      </w:pPr>
    </w:p>
    <w:p w14:paraId="11E7BBB4" w14:textId="77777777" w:rsidR="00B67A7E" w:rsidRDefault="00B67A7E" w:rsidP="0027187B">
      <w:pPr>
        <w:spacing w:before="240"/>
      </w:pPr>
    </w:p>
    <w:p w14:paraId="0218A131" w14:textId="77777777" w:rsidR="00B67A7E" w:rsidRDefault="00B67A7E" w:rsidP="0027187B">
      <w:pPr>
        <w:spacing w:before="240"/>
      </w:pPr>
    </w:p>
    <w:p w14:paraId="05EC7C24" w14:textId="77777777" w:rsidR="00B67A7E" w:rsidRDefault="00B67A7E" w:rsidP="0027187B">
      <w:pPr>
        <w:spacing w:before="240"/>
      </w:pPr>
    </w:p>
    <w:p w14:paraId="5C63326B" w14:textId="77777777" w:rsidR="00B67A7E" w:rsidRDefault="00B67A7E" w:rsidP="00B67A7E">
      <w:pPr>
        <w:pStyle w:val="Heading4"/>
      </w:pPr>
      <w:bookmarkStart w:id="2" w:name="_Toc79321783"/>
      <w:r>
        <w:t>What are the non-functional requirements? Name at least twos.</w:t>
      </w:r>
    </w:p>
    <w:p w14:paraId="64920C53" w14:textId="77777777" w:rsidR="00C36F24" w:rsidRDefault="00C36F24" w:rsidP="00C36F24">
      <w:r>
        <w:t>Low Cost Prototype</w:t>
      </w:r>
    </w:p>
    <w:p w14:paraId="51EFB86C" w14:textId="77777777" w:rsidR="00C36F24" w:rsidRDefault="00C36F24" w:rsidP="00C36F24">
      <w:r>
        <w:t>Readily available Components</w:t>
      </w:r>
    </w:p>
    <w:p w14:paraId="7482F321" w14:textId="77777777" w:rsidR="00C36F24" w:rsidRPr="00C36F24" w:rsidRDefault="00C36F24" w:rsidP="00C36F24">
      <w:proofErr w:type="spellStart"/>
      <w:r>
        <w:t>Self Contained</w:t>
      </w:r>
      <w:proofErr w:type="spellEnd"/>
    </w:p>
    <w:p w14:paraId="5EB62868" w14:textId="77777777" w:rsidR="00F02B69" w:rsidRDefault="00F02B69" w:rsidP="00D854BC">
      <w:pPr>
        <w:pStyle w:val="Heading1"/>
      </w:pPr>
      <w:r>
        <w:lastRenderedPageBreak/>
        <w:t xml:space="preserve">03 </w:t>
      </w:r>
      <w:r w:rsidR="00B67A7E">
        <w:t>Business Opportunities</w:t>
      </w:r>
      <w:bookmarkEnd w:id="2"/>
    </w:p>
    <w:p w14:paraId="0D38FB85" w14:textId="77777777" w:rsidR="00F02B69" w:rsidRDefault="00F02B69" w:rsidP="00F02B69">
      <w:pPr>
        <w:pStyle w:val="Heading4"/>
      </w:pPr>
      <w:r>
        <w:t>What</w:t>
      </w:r>
      <w:r w:rsidR="00B67A7E">
        <w:t xml:space="preserve"> are (some of) the business opportunities that CUBE Music’s director JT sees?</w:t>
      </w:r>
    </w:p>
    <w:p w14:paraId="5E15D9B5" w14:textId="77777777" w:rsidR="00E665E7" w:rsidRDefault="00E665E7" w:rsidP="00F02B69">
      <w:r>
        <w:t xml:space="preserve">Expanding into the IoT market, with the CUBE ecosystem incorporating adaptable music with a “follow Me” trigger when users are in different locations or there is different lighting </w:t>
      </w:r>
      <w:proofErr w:type="spellStart"/>
      <w:r>
        <w:t>ie</w:t>
      </w:r>
      <w:proofErr w:type="spellEnd"/>
      <w:r>
        <w:t xml:space="preserve"> different moods or locations set the music the user wants. </w:t>
      </w:r>
    </w:p>
    <w:p w14:paraId="074DDE08" w14:textId="77777777" w:rsidR="00E665E7" w:rsidRDefault="00E665E7" w:rsidP="00F02B69">
      <w:r>
        <w:t>Adaptable and Trackable – can monitor, record and predict user behaviour and habits</w:t>
      </w:r>
    </w:p>
    <w:p w14:paraId="514B9440" w14:textId="77777777" w:rsidR="00E665E7" w:rsidRDefault="00E665E7" w:rsidP="00F02B69">
      <w:r>
        <w:t>Expandable to the Mobile Market as well</w:t>
      </w:r>
    </w:p>
    <w:p w14:paraId="5B832FB1" w14:textId="77777777" w:rsidR="00D854BC" w:rsidRDefault="00D854BC" w:rsidP="00F02B69"/>
    <w:p w14:paraId="52C98E57" w14:textId="77777777" w:rsidR="00F02B69" w:rsidRDefault="00F02B69" w:rsidP="00F02B69"/>
    <w:p w14:paraId="19666ECF" w14:textId="77777777" w:rsidR="00F02B69" w:rsidRDefault="00F02B69" w:rsidP="00F02B69">
      <w:pPr>
        <w:pStyle w:val="Heading4"/>
      </w:pPr>
      <w:r>
        <w:t>What could</w:t>
      </w:r>
      <w:r w:rsidR="00B67A7E">
        <w:t xml:space="preserve"> be a risk in trying to achieve those opportunities?</w:t>
      </w:r>
    </w:p>
    <w:p w14:paraId="09B5AE74" w14:textId="77777777" w:rsidR="00F02B69" w:rsidRDefault="00E665E7" w:rsidP="00F02B69">
      <w:r>
        <w:t>Cost</w:t>
      </w:r>
    </w:p>
    <w:p w14:paraId="19F254E9" w14:textId="77777777" w:rsidR="00E665E7" w:rsidRDefault="00E665E7" w:rsidP="00F02B69">
      <w:r>
        <w:t>Interest/loss of Interest from Users</w:t>
      </w:r>
    </w:p>
    <w:p w14:paraId="00B02E0A" w14:textId="77777777" w:rsidR="00E665E7" w:rsidRDefault="00E665E7" w:rsidP="00F02B69">
      <w:r>
        <w:t>Competitors already in this market or developing something similar</w:t>
      </w:r>
    </w:p>
    <w:p w14:paraId="01E2DC60" w14:textId="77777777" w:rsidR="00E665E7" w:rsidRDefault="00E665E7" w:rsidP="00F02B69">
      <w:r>
        <w:t>Availability of Parts / supply issues etc</w:t>
      </w:r>
    </w:p>
    <w:p w14:paraId="772CFED4" w14:textId="77777777" w:rsidR="00CB2589" w:rsidRDefault="00CB2589" w:rsidP="00F02B69">
      <w:r>
        <w:t>Losing identity of the current brand as we branch out from the current business niche</w:t>
      </w:r>
    </w:p>
    <w:p w14:paraId="1438F9F3" w14:textId="77777777" w:rsidR="00F02B69" w:rsidRDefault="00F02B69" w:rsidP="00F02B69"/>
    <w:p w14:paraId="68D98BDC" w14:textId="77777777" w:rsidR="00D854BC" w:rsidRDefault="00D854BC" w:rsidP="00F02B69"/>
    <w:p w14:paraId="7CD753AE" w14:textId="77777777" w:rsidR="00F02B69" w:rsidRDefault="00F02B69" w:rsidP="00F02B69">
      <w:pPr>
        <w:pStyle w:val="Heading4"/>
      </w:pPr>
      <w:r>
        <w:t xml:space="preserve">How </w:t>
      </w:r>
      <w:r w:rsidR="00B67A7E">
        <w:t>w</w:t>
      </w:r>
      <w:r>
        <w:t xml:space="preserve">ould </w:t>
      </w:r>
      <w:r w:rsidR="00B67A7E">
        <w:t>you qualify or quantify that risk?</w:t>
      </w:r>
    </w:p>
    <w:p w14:paraId="6BB23577" w14:textId="77777777" w:rsidR="00CB2589" w:rsidRDefault="00E665E7" w:rsidP="00F02B69">
      <w:r>
        <w:t>Prototyping will give us an opportunity to test and get user feedback</w:t>
      </w:r>
      <w:r w:rsidR="00CB2589">
        <w:t xml:space="preserve"> and determine a base cost based off the cost of the prototype</w:t>
      </w:r>
    </w:p>
    <w:p w14:paraId="2EBA0ECB" w14:textId="77777777" w:rsidR="00CB2589" w:rsidRDefault="00CB2589" w:rsidP="00F02B69">
      <w:r>
        <w:t>Market research into what users are looking for and what competition there is</w:t>
      </w:r>
    </w:p>
    <w:p w14:paraId="32D63F43" w14:textId="77777777" w:rsidR="00CB2589" w:rsidRDefault="00CB2589" w:rsidP="00F02B69">
      <w:r>
        <w:t>Do some costings/ get quotes on Supply and Logistics and small batch vs large production phase costs</w:t>
      </w:r>
    </w:p>
    <w:p w14:paraId="6045CC0C" w14:textId="77777777" w:rsidR="00F02B69" w:rsidRDefault="00F02B69" w:rsidP="00F02B69"/>
    <w:p w14:paraId="70B1D8F9" w14:textId="77777777" w:rsidR="00F02B69" w:rsidRDefault="00D854BC" w:rsidP="00D854BC">
      <w:pPr>
        <w:pStyle w:val="Heading1"/>
      </w:pPr>
      <w:bookmarkStart w:id="3" w:name="_Toc48738468"/>
      <w:bookmarkStart w:id="4" w:name="_Ref63288748"/>
      <w:bookmarkStart w:id="5" w:name="_Toc79321787"/>
      <w:r>
        <w:lastRenderedPageBreak/>
        <w:t xml:space="preserve">04 </w:t>
      </w:r>
      <w:bookmarkEnd w:id="3"/>
      <w:bookmarkEnd w:id="4"/>
      <w:bookmarkEnd w:id="5"/>
      <w:r w:rsidR="00B67A7E">
        <w:t>Stakeholders</w:t>
      </w:r>
    </w:p>
    <w:p w14:paraId="71DDC8E2" w14:textId="77777777" w:rsidR="00B67A7E" w:rsidRDefault="00B67A7E" w:rsidP="00B67A7E">
      <w:pPr>
        <w:pStyle w:val="Heading4"/>
      </w:pPr>
      <w:r>
        <w:t>Who are the (potential) stakeholders of this project?</w:t>
      </w:r>
    </w:p>
    <w:p w14:paraId="64706CD4" w14:textId="77777777" w:rsidR="00B67A7E" w:rsidRDefault="00CB2589" w:rsidP="00B67A7E">
      <w:r>
        <w:t>Business Owner/Directors (JT) Any Management and any Investors as well as the Team at CUBE building or working on the project</w:t>
      </w:r>
    </w:p>
    <w:p w14:paraId="480BDC0E" w14:textId="77777777" w:rsidR="00B67A7E" w:rsidRDefault="00B67A7E" w:rsidP="00B67A7E"/>
    <w:p w14:paraId="0A05D32A" w14:textId="77777777" w:rsidR="00B67A7E" w:rsidRDefault="00B67A7E" w:rsidP="00B67A7E">
      <w:pPr>
        <w:pStyle w:val="Heading4"/>
      </w:pPr>
      <w:r>
        <w:t>Which of the stakeholders would you consult to determine the scope of the project or to clarify the requirements?</w:t>
      </w:r>
    </w:p>
    <w:p w14:paraId="1C82B013" w14:textId="77777777" w:rsidR="00B67A7E" w:rsidRDefault="00CB2589" w:rsidP="00B67A7E">
      <w:r>
        <w:t xml:space="preserve">Senior </w:t>
      </w:r>
      <w:proofErr w:type="spellStart"/>
      <w:r>
        <w:t>Devs</w:t>
      </w:r>
      <w:proofErr w:type="spellEnd"/>
      <w:r>
        <w:t xml:space="preserve"> or </w:t>
      </w:r>
      <w:r>
        <w:t xml:space="preserve">Director (JT), </w:t>
      </w:r>
    </w:p>
    <w:p w14:paraId="5CA99D1F" w14:textId="77777777" w:rsidR="00B67A7E" w:rsidRDefault="00B67A7E" w:rsidP="00B67A7E"/>
    <w:p w14:paraId="71FD8E64" w14:textId="77777777" w:rsidR="00B67A7E" w:rsidRDefault="00B67A7E" w:rsidP="00B67A7E"/>
    <w:p w14:paraId="274C9441" w14:textId="77777777" w:rsidR="00B67A7E" w:rsidRDefault="00B67A7E" w:rsidP="00B67A7E">
      <w:pPr>
        <w:pStyle w:val="Heading4"/>
      </w:pPr>
      <w:r>
        <w:t>Who do you need to consult to obtain final project approval?</w:t>
      </w:r>
    </w:p>
    <w:p w14:paraId="3FE05A41" w14:textId="77777777" w:rsidR="00CB2589" w:rsidRDefault="00CB2589" w:rsidP="00CB2589">
      <w:r>
        <w:t xml:space="preserve">Senior </w:t>
      </w:r>
      <w:proofErr w:type="spellStart"/>
      <w:r>
        <w:t>Devs</w:t>
      </w:r>
      <w:proofErr w:type="spellEnd"/>
      <w:r>
        <w:t xml:space="preserve"> </w:t>
      </w:r>
      <w:r>
        <w:t xml:space="preserve">sign off then </w:t>
      </w:r>
      <w:r>
        <w:t>Director (JT)</w:t>
      </w:r>
      <w:r>
        <w:t xml:space="preserve"> approval after </w:t>
      </w:r>
      <w:proofErr w:type="spellStart"/>
      <w:r>
        <w:t>consukltation</w:t>
      </w:r>
      <w:proofErr w:type="spellEnd"/>
      <w:r>
        <w:t xml:space="preserve"> with any Investors</w:t>
      </w:r>
    </w:p>
    <w:p w14:paraId="1CF344E2" w14:textId="77777777" w:rsidR="00CB2589" w:rsidRDefault="00CB2589" w:rsidP="00CB2589">
      <w:r>
        <w:t xml:space="preserve">From a marketing point of </w:t>
      </w:r>
      <w:proofErr w:type="gramStart"/>
      <w:r>
        <w:t>view</w:t>
      </w:r>
      <w:proofErr w:type="gramEnd"/>
      <w:r>
        <w:t xml:space="preserve"> we would need to consult with potential clients to ascertain viability and also </w:t>
      </w:r>
      <w:r w:rsidR="003B1EFB">
        <w:t>possibly lawyers/patent/copyright consultants to check if we are not infringing on a copyrighted product or solution</w:t>
      </w:r>
    </w:p>
    <w:p w14:paraId="3BA660B4" w14:textId="77777777" w:rsidR="00F02B69" w:rsidRDefault="00F02B69" w:rsidP="00F02B69"/>
    <w:p w14:paraId="78D8A19E" w14:textId="77777777" w:rsidR="00F02B69" w:rsidRPr="006E344B" w:rsidRDefault="00F02B69" w:rsidP="0027187B">
      <w:pPr>
        <w:spacing w:before="240"/>
      </w:pPr>
    </w:p>
    <w:p w14:paraId="29BD2E80" w14:textId="77777777" w:rsidR="0027187B" w:rsidRDefault="00D854BC" w:rsidP="00D854BC">
      <w:pPr>
        <w:pStyle w:val="Heading1"/>
      </w:pPr>
      <w:bookmarkStart w:id="6" w:name="_Toc79321788"/>
      <w:r>
        <w:lastRenderedPageBreak/>
        <w:t>05 Technologies</w:t>
      </w:r>
      <w:bookmarkEnd w:id="6"/>
    </w:p>
    <w:p w14:paraId="59ADA0F7" w14:textId="77777777" w:rsidR="00D854BC" w:rsidRDefault="00D854BC" w:rsidP="00D854BC">
      <w:r w:rsidRPr="00D854BC">
        <w:t>This section covers possible Technologies that may be used to produce a solution. It covers hardware and infrastructure technologies.</w:t>
      </w:r>
    </w:p>
    <w:p w14:paraId="750513F8" w14:textId="77777777" w:rsidR="00FA1D38" w:rsidRPr="00FA1D38" w:rsidRDefault="00FA1D38" w:rsidP="00FA1D38">
      <w:p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highlight w:val="yellow"/>
        </w:rPr>
      </w:pPr>
      <w:r w:rsidRPr="00FA1D38">
        <w:rPr>
          <w:highlight w:val="yellow"/>
        </w:rPr>
        <w:t>The company needs to know what current technologies exist to allow the creation of a suitable solution.</w:t>
      </w:r>
    </w:p>
    <w:p w14:paraId="5EDC150A" w14:textId="77777777" w:rsidR="00FA1D38" w:rsidRPr="00FA1D38" w:rsidRDefault="00FA1D38" w:rsidP="00FA1D38">
      <w:p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Emphasis"/>
          <w:highlight w:val="yellow"/>
        </w:rPr>
      </w:pPr>
      <w:r w:rsidRPr="00FA1D38">
        <w:rPr>
          <w:rStyle w:val="SubtleEmphasis"/>
          <w:highlight w:val="yellow"/>
        </w:rPr>
        <w:t>For example:</w:t>
      </w:r>
    </w:p>
    <w:p w14:paraId="3C201BE4" w14:textId="77777777" w:rsidR="00FA1D38" w:rsidRPr="00FA1D38" w:rsidRDefault="00FA1D38" w:rsidP="00FA1D38">
      <w:pPr>
        <w:pStyle w:val="ListParagraph"/>
        <w:numPr>
          <w:ilvl w:val="0"/>
          <w:numId w:val="44"/>
        </w:num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Emphasis"/>
          <w:highlight w:val="yellow"/>
        </w:rPr>
      </w:pPr>
      <w:r w:rsidRPr="00FA1D38">
        <w:rPr>
          <w:rStyle w:val="SubtleEmphasis"/>
          <w:highlight w:val="yellow"/>
        </w:rPr>
        <w:t xml:space="preserve">You may wish to identify that </w:t>
      </w:r>
      <w:proofErr w:type="spellStart"/>
      <w:r w:rsidRPr="00FA1D38">
        <w:rPr>
          <w:rStyle w:val="SubtleEmphasis"/>
          <w:highlight w:val="yellow"/>
        </w:rPr>
        <w:t>LoRa</w:t>
      </w:r>
      <w:proofErr w:type="spellEnd"/>
      <w:r w:rsidRPr="00FA1D38">
        <w:rPr>
          <w:rStyle w:val="SubtleEmphasis"/>
          <w:highlight w:val="yellow"/>
        </w:rPr>
        <w:t xml:space="preserve"> is a suitable technology to use in the solution. </w:t>
      </w:r>
    </w:p>
    <w:p w14:paraId="36DACBF3" w14:textId="77777777" w:rsidR="00FA1D38" w:rsidRPr="00FA1D38" w:rsidRDefault="00FA1D38" w:rsidP="00FA1D38">
      <w:pPr>
        <w:pStyle w:val="ListParagraph"/>
        <w:numPr>
          <w:ilvl w:val="0"/>
          <w:numId w:val="44"/>
        </w:num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Emphasis"/>
          <w:highlight w:val="yellow"/>
        </w:rPr>
      </w:pPr>
      <w:r w:rsidRPr="00FA1D38">
        <w:rPr>
          <w:rStyle w:val="SubtleEmphasis"/>
          <w:highlight w:val="yellow"/>
        </w:rPr>
        <w:t>Likewise, you may identify that the use of the existing wired network may provide some of the infrastructure requirements.</w:t>
      </w:r>
      <w:r w:rsidR="00EC07C9">
        <w:rPr>
          <w:rStyle w:val="SubtleEmphasis"/>
          <w:highlight w:val="yellow"/>
        </w:rPr>
        <w:t>20 -50 words MAX</w:t>
      </w:r>
    </w:p>
    <w:p w14:paraId="02CF061E" w14:textId="77777777" w:rsidR="00FA1D38" w:rsidRPr="00D854BC" w:rsidRDefault="00FA1D38" w:rsidP="00D854BC"/>
    <w:p w14:paraId="5B2A6265" w14:textId="77777777" w:rsidR="00036C28" w:rsidRDefault="00036C28" w:rsidP="00D854BC">
      <w:pPr>
        <w:pStyle w:val="Heading2"/>
      </w:pPr>
      <w:bookmarkStart w:id="7" w:name="_Toc79321789"/>
      <w:r>
        <w:t>Hardware</w:t>
      </w:r>
      <w:r w:rsidR="00D854BC">
        <w:t xml:space="preserve"> Technologies</w:t>
      </w:r>
      <w:bookmarkEnd w:id="7"/>
    </w:p>
    <w:p w14:paraId="040DB110" w14:textId="77777777" w:rsidR="0027187B" w:rsidRDefault="00D854BC" w:rsidP="00537C41">
      <w:pPr>
        <w:pStyle w:val="Heading4"/>
      </w:pPr>
      <w:r w:rsidRPr="00D854BC">
        <w:rPr>
          <w:bCs/>
        </w:rPr>
        <w:t xml:space="preserve">What </w:t>
      </w:r>
      <w:r>
        <w:rPr>
          <w:bCs/>
        </w:rPr>
        <w:t xml:space="preserve">hardware </w:t>
      </w:r>
      <w:r w:rsidRPr="00D854BC">
        <w:rPr>
          <w:bCs/>
        </w:rPr>
        <w:t>technologies do you think the company could use to provide a solution to the scenario</w:t>
      </w:r>
      <w:r w:rsidR="0027187B">
        <w:t>?</w:t>
      </w:r>
    </w:p>
    <w:p w14:paraId="1C4E5A4D" w14:textId="77777777" w:rsidR="003B1EFB" w:rsidRDefault="008E31B1" w:rsidP="003B1EFB">
      <w:r>
        <w:t xml:space="preserve">Raspberry Pi, Arduino ESP32 with various sensors </w:t>
      </w:r>
      <w:proofErr w:type="spellStart"/>
      <w:r>
        <w:t>ie</w:t>
      </w:r>
      <w:proofErr w:type="spellEnd"/>
      <w:r>
        <w:t xml:space="preserve"> IR motion, location, facial recognition,</w:t>
      </w:r>
    </w:p>
    <w:p w14:paraId="04EB0B40" w14:textId="77777777" w:rsidR="008E31B1" w:rsidRDefault="008E31B1" w:rsidP="003B1EFB">
      <w:r>
        <w:t xml:space="preserve">Mobile devices </w:t>
      </w:r>
      <w:proofErr w:type="spellStart"/>
      <w:r>
        <w:t>ie</w:t>
      </w:r>
      <w:proofErr w:type="spellEnd"/>
      <w:r>
        <w:t xml:space="preserve"> computers/phone/</w:t>
      </w:r>
      <w:proofErr w:type="spellStart"/>
      <w:r>
        <w:t>ipad</w:t>
      </w:r>
      <w:proofErr w:type="spellEnd"/>
    </w:p>
    <w:p w14:paraId="481B5078" w14:textId="77777777" w:rsidR="008E31B1" w:rsidRDefault="008E31B1" w:rsidP="003B1EFB">
      <w:r>
        <w:t>Routers</w:t>
      </w:r>
    </w:p>
    <w:p w14:paraId="5AEAEA9A" w14:textId="77777777" w:rsidR="008E31B1" w:rsidRDefault="008E31B1" w:rsidP="003B1EFB">
      <w:r>
        <w:t xml:space="preserve">Perhaps a mesh network if there was </w:t>
      </w:r>
      <w:proofErr w:type="spellStart"/>
      <w:r>
        <w:t>wifi</w:t>
      </w:r>
      <w:proofErr w:type="spellEnd"/>
      <w:r>
        <w:t xml:space="preserve"> interference inside</w:t>
      </w:r>
    </w:p>
    <w:p w14:paraId="0136FC14" w14:textId="77777777" w:rsidR="008E31B1" w:rsidRPr="003B1EFB" w:rsidRDefault="008E31B1" w:rsidP="003B1EFB">
      <w:r>
        <w:t>Existing CUBE solution that connect to HiFi and streaming services</w:t>
      </w:r>
    </w:p>
    <w:p w14:paraId="35712E7C" w14:textId="77777777" w:rsidR="00537C41" w:rsidRDefault="00537C41" w:rsidP="0027187B">
      <w:bookmarkStart w:id="8" w:name="_GoBack"/>
      <w:bookmarkEnd w:id="8"/>
    </w:p>
    <w:p w14:paraId="52110CC2" w14:textId="77777777" w:rsidR="00036C28" w:rsidRDefault="00036C28" w:rsidP="00D854BC">
      <w:pPr>
        <w:pStyle w:val="Heading2"/>
      </w:pPr>
      <w:bookmarkStart w:id="9" w:name="_Toc79321790"/>
      <w:r>
        <w:t>Infrastructure</w:t>
      </w:r>
      <w:r w:rsidR="00D854BC">
        <w:t xml:space="preserve"> Technologies</w:t>
      </w:r>
      <w:bookmarkEnd w:id="9"/>
    </w:p>
    <w:p w14:paraId="73235F3E" w14:textId="77777777" w:rsidR="0027187B" w:rsidRDefault="00D854BC" w:rsidP="00537C41">
      <w:pPr>
        <w:pStyle w:val="Heading4"/>
      </w:pPr>
      <w:r w:rsidRPr="00D854BC">
        <w:rPr>
          <w:bCs/>
        </w:rPr>
        <w:t xml:space="preserve">What infrastructure </w:t>
      </w:r>
      <w:r>
        <w:rPr>
          <w:bCs/>
        </w:rPr>
        <w:t xml:space="preserve">technologies </w:t>
      </w:r>
      <w:r w:rsidRPr="00D854BC">
        <w:rPr>
          <w:bCs/>
        </w:rPr>
        <w:t>do you think they think may use to support the solution to the scenario?</w:t>
      </w:r>
    </w:p>
    <w:p w14:paraId="2F09B586" w14:textId="77777777" w:rsidR="003B1EFB" w:rsidRDefault="003B1EFB" w:rsidP="003B1EFB">
      <w:proofErr w:type="spellStart"/>
      <w:r>
        <w:t>LoRa</w:t>
      </w:r>
      <w:proofErr w:type="spellEnd"/>
      <w:r>
        <w:t xml:space="preserve"> would be a suitable technology for this due to its freely available with low power consumption and long/wide range of transmission providing the perfect pathway for use of this IoT device</w:t>
      </w:r>
    </w:p>
    <w:p w14:paraId="2285B404" w14:textId="77777777" w:rsidR="003B1EFB" w:rsidRDefault="003B1EFB" w:rsidP="003B1EFB">
      <w:hyperlink r:id="rId12" w:history="1">
        <w:r w:rsidRPr="00453F32">
          <w:rPr>
            <w:rStyle w:val="Hyperlink"/>
          </w:rPr>
          <w:t>https://blog.paessler.com/what-is-lora-a-beginners-guide-part-1</w:t>
        </w:r>
      </w:hyperlink>
    </w:p>
    <w:p w14:paraId="7E57CB3A" w14:textId="77777777" w:rsidR="008E31B1" w:rsidRDefault="008E31B1" w:rsidP="003B1EFB">
      <w:r>
        <w:t>Mobile device connectivity including connectivity of the software back to back end cloud services</w:t>
      </w:r>
    </w:p>
    <w:p w14:paraId="091C5EBE" w14:textId="77777777" w:rsidR="0027187B" w:rsidRDefault="003B1EFB" w:rsidP="0027187B">
      <w:pPr>
        <w:spacing w:before="240"/>
      </w:pPr>
      <w:r>
        <w:t xml:space="preserve">You could also use existing wired or wireless networks where the users </w:t>
      </w:r>
      <w:proofErr w:type="gramStart"/>
      <w:r>
        <w:t>frequents</w:t>
      </w:r>
      <w:proofErr w:type="gramEnd"/>
      <w:r>
        <w:t xml:space="preserve">, where interference may be a problem, or where the users mobile switches from roaming to </w:t>
      </w:r>
      <w:proofErr w:type="spellStart"/>
      <w:r>
        <w:t>wifi</w:t>
      </w:r>
      <w:proofErr w:type="spellEnd"/>
      <w:r>
        <w:t xml:space="preserve"> connection</w:t>
      </w:r>
    </w:p>
    <w:p w14:paraId="206B5D71" w14:textId="77777777" w:rsidR="00537C41" w:rsidRPr="00421A1A" w:rsidRDefault="00537C41" w:rsidP="0027187B">
      <w:pPr>
        <w:spacing w:before="240"/>
      </w:pPr>
    </w:p>
    <w:p w14:paraId="51EC774A" w14:textId="77777777" w:rsidR="00A6644D" w:rsidRDefault="00D854BC" w:rsidP="00D854BC">
      <w:pPr>
        <w:pStyle w:val="Heading1"/>
      </w:pPr>
      <w:bookmarkStart w:id="10" w:name="_Toc79321791"/>
      <w:r>
        <w:lastRenderedPageBreak/>
        <w:t xml:space="preserve">06 </w:t>
      </w:r>
      <w:r w:rsidR="00A6644D">
        <w:t>Commercial Options</w:t>
      </w:r>
      <w:bookmarkEnd w:id="10"/>
    </w:p>
    <w:p w14:paraId="77A93768" w14:textId="77777777" w:rsidR="00D854BC" w:rsidRDefault="00A6644D" w:rsidP="00A6644D">
      <w:pPr>
        <w:spacing w:before="240"/>
      </w:pPr>
      <w:r>
        <w:t xml:space="preserve">Complete the table with your commercial options. </w:t>
      </w:r>
    </w:p>
    <w:p w14:paraId="31BF95B5" w14:textId="77777777" w:rsidR="00A6644D" w:rsidRDefault="00A6644D" w:rsidP="00A6644D">
      <w:pPr>
        <w:spacing w:before="240"/>
      </w:pPr>
      <w:r>
        <w:t xml:space="preserve">Make sure that you have links to the </w:t>
      </w:r>
      <w:r w:rsidR="00D854BC">
        <w:t>supplier’s web pages</w:t>
      </w:r>
      <w:r>
        <w:t>.</w:t>
      </w:r>
    </w:p>
    <w:p w14:paraId="1DDEFD39" w14:textId="77777777" w:rsidR="00D854BC" w:rsidRDefault="00D854BC" w:rsidP="00D854BC">
      <w:pPr>
        <w:pStyle w:val="Heading2"/>
      </w:pPr>
      <w:bookmarkStart w:id="11" w:name="_Ref63289906"/>
      <w:bookmarkStart w:id="12" w:name="_Toc79321792"/>
      <w:r>
        <w:t>Commercial Costings</w:t>
      </w:r>
      <w:bookmarkEnd w:id="11"/>
      <w:bookmarkEnd w:id="12"/>
    </w:p>
    <w:tbl>
      <w:tblPr>
        <w:tblStyle w:val="GridTable4-Accent3"/>
        <w:tblW w:w="5000" w:type="pct"/>
        <w:tblLayout w:type="fixed"/>
        <w:tblLook w:val="04E0" w:firstRow="1" w:lastRow="1" w:firstColumn="1" w:lastColumn="0" w:noHBand="0" w:noVBand="1"/>
      </w:tblPr>
      <w:tblGrid>
        <w:gridCol w:w="3119"/>
        <w:gridCol w:w="2556"/>
        <w:gridCol w:w="1704"/>
        <w:gridCol w:w="1218"/>
        <w:gridCol w:w="1597"/>
      </w:tblGrid>
      <w:tr w:rsidR="00A6644D" w14:paraId="5569E4B1" w14:textId="77777777" w:rsidTr="00D8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A53D97" w14:textId="77777777" w:rsidR="00A6644D" w:rsidRDefault="00A6644D" w:rsidP="002B4408">
            <w:r>
              <w:t>Item</w:t>
            </w:r>
          </w:p>
        </w:tc>
        <w:tc>
          <w:tcPr>
            <w:tcW w:w="2556" w:type="dxa"/>
          </w:tcPr>
          <w:p w14:paraId="74388113" w14:textId="77777777" w:rsidR="00A6644D" w:rsidRDefault="00A6644D" w:rsidP="002B4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1704" w:type="dxa"/>
          </w:tcPr>
          <w:p w14:paraId="36BCB116" w14:textId="77777777" w:rsidR="00A6644D" w:rsidRDefault="00D854BC" w:rsidP="002B44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A6644D">
              <w:t xml:space="preserve"> per Unit</w:t>
            </w:r>
          </w:p>
        </w:tc>
        <w:tc>
          <w:tcPr>
            <w:tcW w:w="1218" w:type="dxa"/>
          </w:tcPr>
          <w:p w14:paraId="7FE26424" w14:textId="77777777" w:rsidR="00A6644D" w:rsidRDefault="00A6644D" w:rsidP="002B44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97" w:type="dxa"/>
          </w:tcPr>
          <w:p w14:paraId="2B28C066" w14:textId="77777777" w:rsidR="00A6644D" w:rsidRDefault="00A6644D" w:rsidP="002B44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A6644D" w14:paraId="726F4450" w14:textId="77777777" w:rsidTr="00D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A7739C2" w14:textId="77777777" w:rsidR="00A6644D" w:rsidRDefault="00A6644D" w:rsidP="002B4408"/>
        </w:tc>
        <w:tc>
          <w:tcPr>
            <w:tcW w:w="2556" w:type="dxa"/>
          </w:tcPr>
          <w:p w14:paraId="2AEFB10D" w14:textId="77777777" w:rsidR="00A6644D" w:rsidRDefault="00A6644D" w:rsidP="002B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86816F0" w14:textId="77777777" w:rsidR="00A6644D" w:rsidRPr="00EF73C4" w:rsidRDefault="00A6644D" w:rsidP="002B4408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1.00</w:t>
            </w:r>
          </w:p>
        </w:tc>
        <w:tc>
          <w:tcPr>
            <w:tcW w:w="1218" w:type="dxa"/>
          </w:tcPr>
          <w:p w14:paraId="5C44DF82" w14:textId="77777777" w:rsidR="00A6644D" w:rsidRPr="00EF73C4" w:rsidRDefault="00A6644D" w:rsidP="002B4408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593F74C3" w14:textId="77777777" w:rsidR="00A6644D" w:rsidRPr="00EF73C4" w:rsidRDefault="00A6644D" w:rsidP="002B4408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="00D854BC" w:rsidRPr="00EF73C4">
              <w:rPr>
                <w:rFonts w:ascii="Consolas" w:hAnsi="Consolas"/>
                <w:noProof/>
              </w:rPr>
              <w:t>$</w:t>
            </w:r>
            <w:r w:rsidR="00D854BC">
              <w:rPr>
                <w:rFonts w:ascii="Consolas" w:hAnsi="Consolas"/>
                <w:noProof/>
              </w:rPr>
              <w:t xml:space="preserve">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A6644D" w14:paraId="46435B59" w14:textId="77777777" w:rsidTr="00D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19CAB59" w14:textId="77777777" w:rsidR="00A6644D" w:rsidRDefault="00A6644D" w:rsidP="002B4408"/>
        </w:tc>
        <w:tc>
          <w:tcPr>
            <w:tcW w:w="2556" w:type="dxa"/>
          </w:tcPr>
          <w:p w14:paraId="62663997" w14:textId="77777777" w:rsidR="00A6644D" w:rsidRDefault="00A6644D" w:rsidP="002B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06BC41E8" w14:textId="77777777" w:rsidR="00A6644D" w:rsidRPr="00EF73C4" w:rsidRDefault="00A6644D" w:rsidP="002B4408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2.00</w:t>
            </w:r>
          </w:p>
        </w:tc>
        <w:tc>
          <w:tcPr>
            <w:tcW w:w="1218" w:type="dxa"/>
          </w:tcPr>
          <w:p w14:paraId="7F3911E8" w14:textId="77777777" w:rsidR="00A6644D" w:rsidRPr="00EF73C4" w:rsidRDefault="00A6644D" w:rsidP="002B4408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4B70ED10" w14:textId="77777777" w:rsidR="00A6644D" w:rsidRPr="00EF73C4" w:rsidRDefault="00A6644D" w:rsidP="002B4408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="00D854BC" w:rsidRPr="00EF73C4">
              <w:rPr>
                <w:rFonts w:ascii="Consolas" w:hAnsi="Consolas"/>
                <w:noProof/>
              </w:rPr>
              <w:t>$</w:t>
            </w:r>
            <w:r w:rsidR="00D854BC">
              <w:rPr>
                <w:rFonts w:ascii="Consolas" w:hAnsi="Consolas"/>
                <w:noProof/>
              </w:rPr>
              <w:t xml:space="preserve">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D854BC" w14:paraId="321C661E" w14:textId="77777777" w:rsidTr="00D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1144BB0" w14:textId="77777777" w:rsidR="00D854BC" w:rsidRDefault="00D854BC" w:rsidP="00D854BC"/>
        </w:tc>
        <w:tc>
          <w:tcPr>
            <w:tcW w:w="2556" w:type="dxa"/>
          </w:tcPr>
          <w:p w14:paraId="22A85710" w14:textId="77777777" w:rsidR="00D854BC" w:rsidRDefault="00D854BC" w:rsidP="00D8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2F20B62A" w14:textId="77777777" w:rsidR="00D854BC" w:rsidRPr="00EF73C4" w:rsidRDefault="00D854BC" w:rsidP="00D854BC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3.00</w:t>
            </w:r>
          </w:p>
        </w:tc>
        <w:tc>
          <w:tcPr>
            <w:tcW w:w="1218" w:type="dxa"/>
          </w:tcPr>
          <w:p w14:paraId="14F92953" w14:textId="77777777" w:rsidR="00D854BC" w:rsidRPr="00EF73C4" w:rsidRDefault="00D854BC" w:rsidP="00D854BC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35B3143E" w14:textId="77777777" w:rsidR="00D854BC" w:rsidRPr="00EF73C4" w:rsidRDefault="00D854BC" w:rsidP="00D854BC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D854BC" w14:paraId="0D4A2491" w14:textId="77777777" w:rsidTr="00D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864D57" w14:textId="77777777" w:rsidR="00D854BC" w:rsidRDefault="00D854BC" w:rsidP="00D854BC"/>
        </w:tc>
        <w:tc>
          <w:tcPr>
            <w:tcW w:w="2556" w:type="dxa"/>
          </w:tcPr>
          <w:p w14:paraId="6951BE2C" w14:textId="77777777" w:rsidR="00D854BC" w:rsidRDefault="00D854BC" w:rsidP="00D85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7FF98754" w14:textId="77777777" w:rsidR="00D854BC" w:rsidRPr="00EF73C4" w:rsidRDefault="00D854BC" w:rsidP="00D854BC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  <w:r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22C9B08E" w14:textId="77777777" w:rsidR="00D854BC" w:rsidRPr="00EF73C4" w:rsidRDefault="00D854BC" w:rsidP="00D854BC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2E8707FC" w14:textId="77777777" w:rsidR="00D854BC" w:rsidRPr="00EF73C4" w:rsidRDefault="00D854BC" w:rsidP="00D854BC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D854BC" w14:paraId="19C6C272" w14:textId="77777777" w:rsidTr="00D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069963B" w14:textId="77777777" w:rsidR="00D854BC" w:rsidRDefault="00D854BC" w:rsidP="00D854BC"/>
        </w:tc>
        <w:tc>
          <w:tcPr>
            <w:tcW w:w="2556" w:type="dxa"/>
          </w:tcPr>
          <w:p w14:paraId="1DB5412F" w14:textId="77777777" w:rsidR="00D854BC" w:rsidRDefault="00D854BC" w:rsidP="00D854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D926358" w14:textId="77777777" w:rsidR="00D854BC" w:rsidRPr="00EF73C4" w:rsidRDefault="00D854BC" w:rsidP="00D854BC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  <w:r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03F9F473" w14:textId="77777777" w:rsidR="00D854BC" w:rsidRPr="00EF73C4" w:rsidRDefault="00D854BC" w:rsidP="00D854BC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27238C36" w14:textId="77777777" w:rsidR="00D854BC" w:rsidRPr="00EF73C4" w:rsidRDefault="00D854BC" w:rsidP="00D854BC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D854BC" w14:paraId="0AA37260" w14:textId="77777777" w:rsidTr="00D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91E462F" w14:textId="77777777" w:rsidR="00A6644D" w:rsidRDefault="00A6644D" w:rsidP="002B4408"/>
        </w:tc>
        <w:tc>
          <w:tcPr>
            <w:tcW w:w="2556" w:type="dxa"/>
          </w:tcPr>
          <w:p w14:paraId="197770D0" w14:textId="77777777" w:rsidR="00A6644D" w:rsidRDefault="00A6644D" w:rsidP="002B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162F993B" w14:textId="77777777" w:rsidR="00A6644D" w:rsidRPr="00EF73C4" w:rsidRDefault="00D854BC" w:rsidP="002B4408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  <w:r w:rsidR="00A6644D"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3B1632B8" w14:textId="77777777" w:rsidR="00A6644D" w:rsidRPr="00EF73C4" w:rsidRDefault="00A6644D" w:rsidP="002B4408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5DA47EDB" w14:textId="77777777" w:rsidR="00A6644D" w:rsidRPr="00EF73C4" w:rsidRDefault="00A6644D" w:rsidP="002B4408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A6644D" w14:paraId="73F7BD36" w14:textId="77777777" w:rsidTr="00D854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0563C1" w:themeFill="accent3"/>
          </w:tcPr>
          <w:p w14:paraId="3B67860C" w14:textId="77777777" w:rsidR="00A6644D" w:rsidRDefault="00A6644D" w:rsidP="002B4408"/>
        </w:tc>
        <w:tc>
          <w:tcPr>
            <w:tcW w:w="2556" w:type="dxa"/>
            <w:shd w:val="clear" w:color="auto" w:fill="0563C1" w:themeFill="accent3"/>
          </w:tcPr>
          <w:p w14:paraId="0D8E448B" w14:textId="77777777" w:rsidR="00A6644D" w:rsidRDefault="00A6644D" w:rsidP="002B4408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shd w:val="clear" w:color="auto" w:fill="0563C1" w:themeFill="accent3"/>
          </w:tcPr>
          <w:p w14:paraId="25E8353B" w14:textId="77777777" w:rsidR="00A6644D" w:rsidRDefault="00A6644D" w:rsidP="002B4408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584EDCC4" w14:textId="77777777" w:rsidR="00A6644D" w:rsidRDefault="00A6644D" w:rsidP="002B4408">
            <w:pPr>
              <w:tabs>
                <w:tab w:val="decimal" w:pos="1729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597" w:type="dxa"/>
          </w:tcPr>
          <w:p w14:paraId="64783E37" w14:textId="77777777" w:rsidR="00A6644D" w:rsidRPr="00EF73C4" w:rsidRDefault="00A6644D" w:rsidP="002B4408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=SUM(ABOVE)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="00D854BC" w:rsidRPr="00EF73C4">
              <w:rPr>
                <w:rFonts w:ascii="Consolas" w:hAnsi="Consolas"/>
                <w:noProof/>
              </w:rPr>
              <w:t>$</w:t>
            </w:r>
            <w:r w:rsidR="00D854BC">
              <w:rPr>
                <w:rFonts w:ascii="Consolas" w:hAnsi="Consolas"/>
                <w:b w:val="0"/>
                <w:bCs/>
                <w:noProof/>
              </w:rPr>
              <w:t xml:space="preserve">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</w:tbl>
    <w:p w14:paraId="0222BCC7" w14:textId="77777777" w:rsidR="00A6644D" w:rsidRDefault="00A6644D" w:rsidP="00A6644D"/>
    <w:p w14:paraId="09B0D106" w14:textId="77777777" w:rsidR="0027187B" w:rsidRDefault="002B4408" w:rsidP="00D854BC">
      <w:pPr>
        <w:pStyle w:val="Heading2"/>
      </w:pPr>
      <w:bookmarkStart w:id="13" w:name="_Toc79321793"/>
      <w:r>
        <w:t>Commercial Supplier Details</w:t>
      </w:r>
      <w:bookmarkEnd w:id="13"/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3397"/>
        <w:gridCol w:w="6797"/>
      </w:tblGrid>
      <w:tr w:rsidR="00D854BC" w:rsidRPr="00D854BC" w14:paraId="2E5936B5" w14:textId="77777777" w:rsidTr="002B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5F4F8588" w14:textId="77777777" w:rsidR="00D854BC" w:rsidRPr="00D854BC" w:rsidRDefault="00D854BC" w:rsidP="002B4408">
            <w:r w:rsidRPr="00D854BC">
              <w:t>Supplier Name</w:t>
            </w:r>
          </w:p>
        </w:tc>
        <w:tc>
          <w:tcPr>
            <w:tcW w:w="6797" w:type="dxa"/>
          </w:tcPr>
          <w:p w14:paraId="08C2A5A4" w14:textId="77777777" w:rsidR="00D854BC" w:rsidRPr="00D854BC" w:rsidRDefault="00D854BC" w:rsidP="002B4408">
            <w:r w:rsidRPr="00D854BC">
              <w:t>Web Link</w:t>
            </w:r>
          </w:p>
        </w:tc>
      </w:tr>
      <w:tr w:rsidR="00D854BC" w:rsidRPr="00D854BC" w14:paraId="11E2A03A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2F948516" w14:textId="77777777" w:rsidR="00D854BC" w:rsidRPr="00D854BC" w:rsidRDefault="00D854BC" w:rsidP="002B4408"/>
        </w:tc>
        <w:tc>
          <w:tcPr>
            <w:tcW w:w="6797" w:type="dxa"/>
          </w:tcPr>
          <w:p w14:paraId="6FC273D5" w14:textId="77777777" w:rsidR="00D854BC" w:rsidRPr="00D854BC" w:rsidRDefault="00D854BC" w:rsidP="002B4408"/>
        </w:tc>
      </w:tr>
      <w:tr w:rsidR="00D854BC" w:rsidRPr="00D854BC" w14:paraId="2C72329E" w14:textId="77777777" w:rsidTr="002B4408">
        <w:tc>
          <w:tcPr>
            <w:tcW w:w="3397" w:type="dxa"/>
          </w:tcPr>
          <w:p w14:paraId="3E298FA3" w14:textId="77777777" w:rsidR="00D854BC" w:rsidRPr="00D854BC" w:rsidRDefault="00D854BC" w:rsidP="002B4408"/>
        </w:tc>
        <w:tc>
          <w:tcPr>
            <w:tcW w:w="6797" w:type="dxa"/>
          </w:tcPr>
          <w:p w14:paraId="5B782D64" w14:textId="77777777" w:rsidR="00D854BC" w:rsidRPr="00D854BC" w:rsidRDefault="00D854BC" w:rsidP="002B4408"/>
        </w:tc>
      </w:tr>
      <w:tr w:rsidR="00D854BC" w:rsidRPr="00D854BC" w14:paraId="656928C4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40C9058" w14:textId="77777777" w:rsidR="00D854BC" w:rsidRPr="00D854BC" w:rsidRDefault="00D854BC" w:rsidP="002B4408"/>
        </w:tc>
        <w:tc>
          <w:tcPr>
            <w:tcW w:w="6797" w:type="dxa"/>
          </w:tcPr>
          <w:p w14:paraId="610A5B9B" w14:textId="77777777" w:rsidR="00D854BC" w:rsidRPr="00D854BC" w:rsidRDefault="00D854BC" w:rsidP="002B4408"/>
        </w:tc>
      </w:tr>
      <w:tr w:rsidR="00D854BC" w:rsidRPr="00D854BC" w14:paraId="2C5E1A8D" w14:textId="77777777" w:rsidTr="002B4408">
        <w:tc>
          <w:tcPr>
            <w:tcW w:w="3397" w:type="dxa"/>
          </w:tcPr>
          <w:p w14:paraId="0E4DD0C8" w14:textId="77777777" w:rsidR="00D854BC" w:rsidRPr="00D854BC" w:rsidRDefault="00D854BC" w:rsidP="002B4408"/>
        </w:tc>
        <w:tc>
          <w:tcPr>
            <w:tcW w:w="6797" w:type="dxa"/>
          </w:tcPr>
          <w:p w14:paraId="5A4F3982" w14:textId="77777777" w:rsidR="00D854BC" w:rsidRPr="00D854BC" w:rsidRDefault="00D854BC" w:rsidP="002B4408"/>
        </w:tc>
      </w:tr>
      <w:tr w:rsidR="00D854BC" w:rsidRPr="00D854BC" w14:paraId="1978A28B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12D6366" w14:textId="77777777" w:rsidR="00D854BC" w:rsidRPr="00D854BC" w:rsidRDefault="00D854BC" w:rsidP="002B4408"/>
        </w:tc>
        <w:tc>
          <w:tcPr>
            <w:tcW w:w="6797" w:type="dxa"/>
          </w:tcPr>
          <w:p w14:paraId="354B012B" w14:textId="77777777" w:rsidR="00D854BC" w:rsidRPr="00D854BC" w:rsidRDefault="00D854BC" w:rsidP="002B4408"/>
        </w:tc>
      </w:tr>
      <w:tr w:rsidR="00D854BC" w:rsidRPr="00D854BC" w14:paraId="75D9F5E2" w14:textId="77777777" w:rsidTr="002B4408">
        <w:tc>
          <w:tcPr>
            <w:tcW w:w="3397" w:type="dxa"/>
          </w:tcPr>
          <w:p w14:paraId="440072C1" w14:textId="77777777" w:rsidR="00D854BC" w:rsidRPr="00D854BC" w:rsidRDefault="00D854BC" w:rsidP="002B4408"/>
        </w:tc>
        <w:tc>
          <w:tcPr>
            <w:tcW w:w="6797" w:type="dxa"/>
          </w:tcPr>
          <w:p w14:paraId="603F4229" w14:textId="77777777" w:rsidR="00D854BC" w:rsidRPr="00D854BC" w:rsidRDefault="00D854BC" w:rsidP="002B4408"/>
        </w:tc>
      </w:tr>
    </w:tbl>
    <w:p w14:paraId="45BADAE2" w14:textId="77777777" w:rsidR="00D854BC" w:rsidRDefault="00D854BC" w:rsidP="0027187B"/>
    <w:p w14:paraId="2C6BECA4" w14:textId="77777777" w:rsidR="00A6644D" w:rsidRDefault="002B4408" w:rsidP="00A6644D">
      <w:pPr>
        <w:pStyle w:val="Heading1"/>
      </w:pPr>
      <w:bookmarkStart w:id="14" w:name="_Toc79321794"/>
      <w:r>
        <w:lastRenderedPageBreak/>
        <w:t xml:space="preserve">07 </w:t>
      </w:r>
      <w:r w:rsidR="00A6644D">
        <w:t xml:space="preserve">Prototype </w:t>
      </w:r>
      <w:r>
        <w:t>Technology Selection</w:t>
      </w:r>
      <w:bookmarkEnd w:id="14"/>
    </w:p>
    <w:p w14:paraId="43620F91" w14:textId="77777777" w:rsidR="00A6644D" w:rsidRDefault="00A6644D" w:rsidP="00A6644D">
      <w:r>
        <w:t>The in</w:t>
      </w:r>
      <w:r w:rsidR="002B4408">
        <w:t>-</w:t>
      </w:r>
      <w:r>
        <w:t xml:space="preserve">house prototyping requires the consideration of options for the technology and hardware requirements. </w:t>
      </w:r>
    </w:p>
    <w:p w14:paraId="23FC0C2A" w14:textId="77777777" w:rsidR="00FA1D38" w:rsidRDefault="00FA1D38" w:rsidP="00A6644D">
      <w:r w:rsidRPr="00FA1D38">
        <w:rPr>
          <w:highlight w:val="yellow"/>
        </w:rPr>
        <w:t>When building the prototype, you will have many possible options for gathering data, storing data, device monitoring, and reporting the results</w:t>
      </w:r>
      <w:r w:rsidR="00EC07C9">
        <w:rPr>
          <w:highlight w:val="yellow"/>
        </w:rPr>
        <w:t xml:space="preserve"> 20-50 words MAX</w:t>
      </w:r>
    </w:p>
    <w:p w14:paraId="176B5C9C" w14:textId="77777777" w:rsidR="00A6644D" w:rsidRPr="00A6644D" w:rsidRDefault="00A6644D" w:rsidP="00A6644D">
      <w:r>
        <w:t>This section covers the choices for technology and costings to implement prototype(s).</w:t>
      </w:r>
    </w:p>
    <w:p w14:paraId="0CCC8CBD" w14:textId="77777777" w:rsidR="00407DE7" w:rsidRPr="00407DE7" w:rsidRDefault="00407DE7" w:rsidP="002B4408">
      <w:pPr>
        <w:pStyle w:val="Heading2"/>
      </w:pPr>
      <w:bookmarkStart w:id="15" w:name="_Toc79321795"/>
      <w:r>
        <w:t>Hardware</w:t>
      </w:r>
      <w:r w:rsidR="002B4408">
        <w:t xml:space="preserve"> for Prototype</w:t>
      </w:r>
      <w:bookmarkEnd w:id="15"/>
    </w:p>
    <w:p w14:paraId="1E3FEDC1" w14:textId="77777777" w:rsidR="007F7B5E" w:rsidRDefault="007F7B5E" w:rsidP="00537C41">
      <w:pPr>
        <w:pStyle w:val="Heading4"/>
      </w:pPr>
      <w:r>
        <w:t>What hardware do you think you could use to create a prototype, or prototypes to solve this problem?</w:t>
      </w:r>
    </w:p>
    <w:p w14:paraId="1590B658" w14:textId="77777777" w:rsidR="00EF73C4" w:rsidRDefault="00EF73C4" w:rsidP="00EF73C4"/>
    <w:p w14:paraId="6BB00E68" w14:textId="77777777" w:rsidR="002B4408" w:rsidRDefault="002B4408" w:rsidP="00EF73C4"/>
    <w:p w14:paraId="5C258DB6" w14:textId="77777777" w:rsidR="002B4408" w:rsidRDefault="002B4408" w:rsidP="00EF73C4"/>
    <w:p w14:paraId="27BA688B" w14:textId="77777777" w:rsidR="00EF73C4" w:rsidRDefault="002B4408" w:rsidP="002B4408">
      <w:pPr>
        <w:pStyle w:val="Heading2"/>
      </w:pPr>
      <w:bookmarkStart w:id="16" w:name="_Toc79321796"/>
      <w:r>
        <w:t>Programming Language(s) for Prototype Development</w:t>
      </w:r>
      <w:bookmarkEnd w:id="16"/>
    </w:p>
    <w:p w14:paraId="354965C7" w14:textId="77777777" w:rsidR="002B4408" w:rsidRPr="002B4408" w:rsidRDefault="002B4408" w:rsidP="002B4408">
      <w:pPr>
        <w:pStyle w:val="Heading4"/>
      </w:pPr>
      <w:r w:rsidRPr="002B4408">
        <w:t>Which programming languages do you believe could be suitable to create the required code for the hardware you have identified above?</w:t>
      </w:r>
    </w:p>
    <w:p w14:paraId="5BD24F7E" w14:textId="77777777" w:rsidR="002B4408" w:rsidRDefault="002B4408" w:rsidP="00EF73C4"/>
    <w:p w14:paraId="2E408A90" w14:textId="77777777" w:rsidR="002B4408" w:rsidRDefault="002B4408" w:rsidP="00EF73C4"/>
    <w:p w14:paraId="7D107E77" w14:textId="77777777" w:rsidR="002B4408" w:rsidRDefault="002B4408" w:rsidP="00EF73C4"/>
    <w:p w14:paraId="7CD0985B" w14:textId="77777777" w:rsidR="00407DE7" w:rsidRDefault="00407DE7" w:rsidP="002B4408">
      <w:pPr>
        <w:pStyle w:val="Heading2"/>
      </w:pPr>
      <w:bookmarkStart w:id="17" w:name="_Toc79321797"/>
      <w:r>
        <w:t>Software</w:t>
      </w:r>
      <w:bookmarkEnd w:id="17"/>
    </w:p>
    <w:p w14:paraId="6971E872" w14:textId="77777777" w:rsidR="007F7B5E" w:rsidRDefault="007F7B5E" w:rsidP="00537C41">
      <w:pPr>
        <w:pStyle w:val="Heading4"/>
      </w:pPr>
      <w:r>
        <w:t>What software do you believe you could use to assist you in solving the problem?</w:t>
      </w:r>
    </w:p>
    <w:p w14:paraId="51EF5453" w14:textId="77777777" w:rsidR="00F241A9" w:rsidRDefault="00F241A9" w:rsidP="00EF73C4"/>
    <w:p w14:paraId="6582D81B" w14:textId="77777777" w:rsidR="002B4408" w:rsidRDefault="002B4408" w:rsidP="00EF73C4"/>
    <w:p w14:paraId="67A9697C" w14:textId="77777777" w:rsidR="00EF73C4" w:rsidRDefault="00EF73C4" w:rsidP="00EF73C4"/>
    <w:p w14:paraId="6940A68A" w14:textId="77777777" w:rsidR="002B4408" w:rsidRDefault="002B4408" w:rsidP="002B4408">
      <w:pPr>
        <w:pStyle w:val="Heading1"/>
      </w:pPr>
      <w:bookmarkStart w:id="18" w:name="_Toc79321798"/>
      <w:r>
        <w:lastRenderedPageBreak/>
        <w:t>08 Hardware, Sensors and Actuators</w:t>
      </w:r>
      <w:bookmarkEnd w:id="18"/>
    </w:p>
    <w:p w14:paraId="7041FCEF" w14:textId="77777777" w:rsidR="002B4408" w:rsidRDefault="002B4408" w:rsidP="00EF73C4">
      <w:pPr>
        <w:rPr>
          <w:rStyle w:val="IntenseEmphasis"/>
        </w:rPr>
      </w:pPr>
      <w:r w:rsidRPr="002B4408">
        <w:rPr>
          <w:rStyle w:val="IntenseEmphasis"/>
        </w:rPr>
        <w:t xml:space="preserve">For this section update the table in step </w:t>
      </w:r>
      <w:r w:rsidRPr="002B4408">
        <w:rPr>
          <w:rStyle w:val="IntenseEmphasis"/>
        </w:rPr>
        <w:fldChar w:fldCharType="begin"/>
      </w:r>
      <w:r w:rsidRPr="002B4408">
        <w:rPr>
          <w:rStyle w:val="IntenseEmphasis"/>
        </w:rPr>
        <w:instrText xml:space="preserve"> REF _Ref63288748 \h </w:instrText>
      </w:r>
      <w:r>
        <w:rPr>
          <w:rStyle w:val="IntenseEmphasis"/>
        </w:rPr>
        <w:instrText xml:space="preserve"> \* MERGEFORMAT </w:instrText>
      </w:r>
      <w:r w:rsidRPr="002B4408">
        <w:rPr>
          <w:rStyle w:val="IntenseEmphasis"/>
        </w:rPr>
      </w:r>
      <w:r w:rsidRPr="002B4408">
        <w:rPr>
          <w:rStyle w:val="IntenseEmphasis"/>
        </w:rPr>
        <w:fldChar w:fldCharType="separate"/>
      </w:r>
      <w:r w:rsidR="00FA1D38" w:rsidRPr="00FA1D38">
        <w:rPr>
          <w:rStyle w:val="IntenseEmphasis"/>
        </w:rPr>
        <w:t xml:space="preserve">04 </w:t>
      </w:r>
      <w:r w:rsidRPr="002B4408">
        <w:rPr>
          <w:rStyle w:val="IntenseEmphasis"/>
        </w:rPr>
        <w:fldChar w:fldCharType="end"/>
      </w:r>
      <w:r w:rsidRPr="002B4408">
        <w:rPr>
          <w:rStyle w:val="IntenseEmphasis"/>
        </w:rPr>
        <w:t>.</w:t>
      </w:r>
    </w:p>
    <w:p w14:paraId="2E913FE1" w14:textId="77777777" w:rsidR="00B30150" w:rsidRDefault="00B30150" w:rsidP="00B30150">
      <w:pPr>
        <w:spacing w:before="240"/>
      </w:pPr>
      <w:r>
        <w:t>No equipment is provided by the company, but they will purchase suitable hardware to allow the prototype to be constructed.</w:t>
      </w:r>
    </w:p>
    <w:p w14:paraId="154C79AD" w14:textId="77777777" w:rsidR="00B30150" w:rsidRDefault="00B30150" w:rsidP="00B30150">
      <w:pPr>
        <w:spacing w:before="240"/>
      </w:pPr>
      <w:r>
        <w:t xml:space="preserve">To begin, presume you will require a Raspberry Pi, and </w:t>
      </w:r>
      <w:proofErr w:type="spellStart"/>
      <w:r>
        <w:t>SenseHAT</w:t>
      </w:r>
      <w:proofErr w:type="spellEnd"/>
      <w:r>
        <w:t xml:space="preserve">. </w:t>
      </w:r>
    </w:p>
    <w:p w14:paraId="31E49AA5" w14:textId="77777777" w:rsidR="00B30150" w:rsidRDefault="00B30150" w:rsidP="00B30150">
      <w:pPr>
        <w:spacing w:before="240"/>
      </w:pPr>
      <w:r>
        <w:t>Other sensors, actuators and hardware may be required to allow the prototype to perform the required functionality.</w:t>
      </w:r>
    </w:p>
    <w:p w14:paraId="2A0D79A5" w14:textId="77777777" w:rsidR="00B30150" w:rsidRDefault="00B30150" w:rsidP="00B30150">
      <w:r>
        <w:t>Update the documentation with what equipment you will use to implement each feature.</w:t>
      </w:r>
    </w:p>
    <w:tbl>
      <w:tblPr>
        <w:tblStyle w:val="GridTable4"/>
        <w:tblW w:w="5000" w:type="pct"/>
        <w:tblLook w:val="06A0" w:firstRow="1" w:lastRow="0" w:firstColumn="1" w:lastColumn="0" w:noHBand="1" w:noVBand="1"/>
      </w:tblPr>
      <w:tblGrid>
        <w:gridCol w:w="2627"/>
        <w:gridCol w:w="591"/>
        <w:gridCol w:w="3011"/>
        <w:gridCol w:w="3965"/>
      </w:tblGrid>
      <w:tr w:rsidR="00B30150" w:rsidRPr="0039573E" w14:paraId="1F595852" w14:textId="77777777" w:rsidTr="00EC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62007047" w14:textId="77777777" w:rsidR="00B30150" w:rsidRPr="0039573E" w:rsidRDefault="00B30150" w:rsidP="00EC07C9">
            <w:pPr>
              <w:spacing w:before="60" w:after="60"/>
              <w:rPr>
                <w:sz w:val="16"/>
              </w:rPr>
            </w:pPr>
            <w:r w:rsidRPr="0039573E">
              <w:rPr>
                <w:sz w:val="16"/>
              </w:rPr>
              <w:t>Feature</w:t>
            </w:r>
          </w:p>
        </w:tc>
        <w:tc>
          <w:tcPr>
            <w:tcW w:w="430" w:type="dxa"/>
          </w:tcPr>
          <w:p w14:paraId="45E03C9E" w14:textId="77777777" w:rsidR="00B30150" w:rsidRPr="0039573E" w:rsidRDefault="00B30150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39573E">
              <w:rPr>
                <w:sz w:val="16"/>
              </w:rPr>
              <w:t>Pri</w:t>
            </w:r>
            <w:proofErr w:type="spellEnd"/>
          </w:p>
        </w:tc>
        <w:tc>
          <w:tcPr>
            <w:tcW w:w="2192" w:type="dxa"/>
          </w:tcPr>
          <w:p w14:paraId="468257A8" w14:textId="77777777" w:rsidR="00B30150" w:rsidRPr="0039573E" w:rsidRDefault="00B30150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Equipment</w:t>
            </w:r>
          </w:p>
        </w:tc>
        <w:tc>
          <w:tcPr>
            <w:tcW w:w="2886" w:type="dxa"/>
          </w:tcPr>
          <w:p w14:paraId="1169B534" w14:textId="77777777" w:rsidR="00B30150" w:rsidRPr="0039573E" w:rsidRDefault="00B30150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9573E">
              <w:rPr>
                <w:sz w:val="16"/>
              </w:rPr>
              <w:t>Notes</w:t>
            </w:r>
          </w:p>
        </w:tc>
      </w:tr>
      <w:tr w:rsidR="00B30150" w:rsidRPr="0039573E" w14:paraId="3EFF4970" w14:textId="77777777" w:rsidTr="00EC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419DFFC1" w14:textId="77777777" w:rsidR="00B30150" w:rsidRPr="0039573E" w:rsidRDefault="00B30150" w:rsidP="00EC07C9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Detect presence</w:t>
            </w:r>
          </w:p>
        </w:tc>
        <w:tc>
          <w:tcPr>
            <w:tcW w:w="430" w:type="dxa"/>
          </w:tcPr>
          <w:p w14:paraId="65697144" w14:textId="77777777" w:rsidR="00B30150" w:rsidRPr="0039573E" w:rsidRDefault="00B30150" w:rsidP="00EC07C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192" w:type="dxa"/>
          </w:tcPr>
          <w:p w14:paraId="192B3BF6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Pi</w:t>
            </w:r>
          </w:p>
          <w:p w14:paraId="2AA80251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Power Supply</w:t>
            </w:r>
          </w:p>
          <w:p w14:paraId="0A6DAEE0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32GB MicroSD Card</w:t>
            </w:r>
          </w:p>
          <w:p w14:paraId="2CDA8BDC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OS</w:t>
            </w:r>
          </w:p>
          <w:p w14:paraId="57345182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PIR motion sensor, or ‘presence sensor’, or door sensor</w:t>
            </w:r>
          </w:p>
          <w:p w14:paraId="0D27D939" w14:textId="77777777" w:rsidR="00B30150" w:rsidRPr="0039573E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886" w:type="dxa"/>
          </w:tcPr>
          <w:p w14:paraId="4CC50FE3" w14:textId="77777777" w:rsidR="00B30150" w:rsidRPr="0039573E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</w:tr>
    </w:tbl>
    <w:p w14:paraId="62B11C96" w14:textId="77777777" w:rsidR="00B30150" w:rsidRDefault="00B30150" w:rsidP="00B30150"/>
    <w:p w14:paraId="3FA28A99" w14:textId="77777777" w:rsidR="00B30150" w:rsidRDefault="00B30150" w:rsidP="00B30150">
      <w:r>
        <w:t>Presume that you will use a Raspberry Pi for the processor, and only list that with the first feature (we have provided a sample feature in the above table).</w:t>
      </w:r>
    </w:p>
    <w:p w14:paraId="59ABDCD5" w14:textId="77777777" w:rsidR="00B30150" w:rsidRDefault="00B30150" w:rsidP="00B30150">
      <w:r>
        <w:t>Each additional feature may require one or more sensors and/or actuators.</w:t>
      </w:r>
    </w:p>
    <w:p w14:paraId="3143BBA2" w14:textId="77777777" w:rsidR="002B4408" w:rsidRPr="002B4408" w:rsidRDefault="002B4408" w:rsidP="002B4408"/>
    <w:p w14:paraId="0E82110B" w14:textId="77777777" w:rsidR="002B4408" w:rsidRPr="002B4408" w:rsidRDefault="002B4408" w:rsidP="002B4408"/>
    <w:p w14:paraId="2ED488A5" w14:textId="77777777" w:rsidR="002B4408" w:rsidRPr="002B4408" w:rsidRDefault="002B4408" w:rsidP="002B4408"/>
    <w:p w14:paraId="2A8AFDE1" w14:textId="77777777" w:rsidR="002B4408" w:rsidRPr="002B4408" w:rsidRDefault="002B4408" w:rsidP="002B4408"/>
    <w:p w14:paraId="313A75B5" w14:textId="77777777" w:rsidR="002B4408" w:rsidRDefault="002B4408" w:rsidP="002B4408"/>
    <w:p w14:paraId="2AC279D8" w14:textId="77777777" w:rsidR="002B4408" w:rsidRDefault="002B4408" w:rsidP="002B4408"/>
    <w:p w14:paraId="01C92C30" w14:textId="77777777" w:rsidR="002B4408" w:rsidRDefault="002B4408" w:rsidP="002B4408"/>
    <w:p w14:paraId="1DB0E350" w14:textId="77777777" w:rsidR="002B4408" w:rsidRDefault="002B4408" w:rsidP="002B4408"/>
    <w:p w14:paraId="260D3E8C" w14:textId="77777777" w:rsidR="002B4408" w:rsidRDefault="002B4408" w:rsidP="002B4408"/>
    <w:p w14:paraId="65253A1A" w14:textId="77777777" w:rsidR="002B4408" w:rsidRPr="002B4408" w:rsidRDefault="002B4408" w:rsidP="002B4408"/>
    <w:p w14:paraId="6032EEF4" w14:textId="77777777" w:rsidR="002B4408" w:rsidRDefault="002B4408" w:rsidP="002B4408">
      <w:pPr>
        <w:rPr>
          <w:rStyle w:val="SubtleEmphasis"/>
        </w:rPr>
      </w:pPr>
      <w:r w:rsidRPr="002B4408">
        <w:rPr>
          <w:rStyle w:val="SubtleEmphasis"/>
        </w:rPr>
        <w:t>Leave this page BLANK.</w:t>
      </w:r>
    </w:p>
    <w:p w14:paraId="1D05FBFB" w14:textId="77777777" w:rsidR="002B4408" w:rsidRDefault="002B4408" w:rsidP="002B4408">
      <w:pPr>
        <w:rPr>
          <w:rStyle w:val="SubtleEmphasis"/>
        </w:rPr>
      </w:pPr>
    </w:p>
    <w:p w14:paraId="09A090E5" w14:textId="77777777" w:rsidR="002B4408" w:rsidRDefault="002B4408" w:rsidP="002B4408">
      <w:pPr>
        <w:pStyle w:val="Heading1"/>
      </w:pPr>
      <w:bookmarkStart w:id="19" w:name="_Toc79321799"/>
      <w:r>
        <w:lastRenderedPageBreak/>
        <w:t>09 Clarification Notes</w:t>
      </w:r>
      <w:bookmarkEnd w:id="19"/>
    </w:p>
    <w:p w14:paraId="6FE36A52" w14:textId="77777777" w:rsidR="002B4408" w:rsidRDefault="002B4408" w:rsidP="002B4408">
      <w:pPr>
        <w:rPr>
          <w:rStyle w:val="IntenseEmphasis"/>
        </w:rPr>
      </w:pPr>
      <w:r w:rsidRPr="002B4408">
        <w:rPr>
          <w:rStyle w:val="IntenseEmphasis"/>
        </w:rPr>
        <w:t xml:space="preserve">For this section update the table in step </w:t>
      </w:r>
      <w:r w:rsidRPr="002B4408">
        <w:rPr>
          <w:rStyle w:val="IntenseEmphasis"/>
        </w:rPr>
        <w:fldChar w:fldCharType="begin"/>
      </w:r>
      <w:r w:rsidRPr="002B4408">
        <w:rPr>
          <w:rStyle w:val="IntenseEmphasis"/>
        </w:rPr>
        <w:instrText xml:space="preserve"> REF _Ref63288748 \h </w:instrText>
      </w:r>
      <w:r>
        <w:rPr>
          <w:rStyle w:val="IntenseEmphasis"/>
        </w:rPr>
        <w:instrText xml:space="preserve"> \* MERGEFORMAT </w:instrText>
      </w:r>
      <w:r w:rsidRPr="002B4408">
        <w:rPr>
          <w:rStyle w:val="IntenseEmphasis"/>
        </w:rPr>
      </w:r>
      <w:r w:rsidRPr="002B4408">
        <w:rPr>
          <w:rStyle w:val="IntenseEmphasis"/>
        </w:rPr>
        <w:fldChar w:fldCharType="separate"/>
      </w:r>
      <w:r w:rsidR="00FA1D38" w:rsidRPr="00FA1D38">
        <w:rPr>
          <w:rStyle w:val="IntenseEmphasis"/>
        </w:rPr>
        <w:t xml:space="preserve">04 </w:t>
      </w:r>
      <w:r w:rsidRPr="002B4408">
        <w:rPr>
          <w:rStyle w:val="IntenseEmphasis"/>
        </w:rPr>
        <w:fldChar w:fldCharType="end"/>
      </w:r>
      <w:r w:rsidRPr="002B4408">
        <w:rPr>
          <w:rStyle w:val="IntenseEmphasis"/>
        </w:rPr>
        <w:t>.</w:t>
      </w:r>
    </w:p>
    <w:p w14:paraId="0272B06C" w14:textId="77777777" w:rsidR="002B4408" w:rsidRPr="002B4408" w:rsidRDefault="002B4408" w:rsidP="002B4408"/>
    <w:p w14:paraId="04E6D09E" w14:textId="77777777" w:rsidR="00EC07C9" w:rsidRDefault="00EC07C9" w:rsidP="00EC07C9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>
        <w:t>Add any notes to explain any other requirements such as how frequently to make measurements.</w:t>
      </w:r>
    </w:p>
    <w:tbl>
      <w:tblPr>
        <w:tblStyle w:val="GridTable4"/>
        <w:tblW w:w="5000" w:type="pct"/>
        <w:tblLook w:val="06A0" w:firstRow="1" w:lastRow="0" w:firstColumn="1" w:lastColumn="0" w:noHBand="1" w:noVBand="1"/>
      </w:tblPr>
      <w:tblGrid>
        <w:gridCol w:w="2690"/>
        <w:gridCol w:w="591"/>
        <w:gridCol w:w="2970"/>
        <w:gridCol w:w="3943"/>
      </w:tblGrid>
      <w:tr w:rsidR="00EC07C9" w:rsidRPr="0039573E" w14:paraId="1E315FA5" w14:textId="77777777" w:rsidTr="00EC0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25DDE56A" w14:textId="77777777" w:rsidR="00EC07C9" w:rsidRPr="0039573E" w:rsidRDefault="00EC07C9" w:rsidP="00EC07C9">
            <w:pPr>
              <w:spacing w:before="60" w:after="60"/>
              <w:rPr>
                <w:sz w:val="16"/>
              </w:rPr>
            </w:pPr>
            <w:r w:rsidRPr="0039573E">
              <w:rPr>
                <w:sz w:val="16"/>
              </w:rPr>
              <w:t>Feature</w:t>
            </w:r>
          </w:p>
        </w:tc>
        <w:tc>
          <w:tcPr>
            <w:tcW w:w="430" w:type="dxa"/>
          </w:tcPr>
          <w:p w14:paraId="4CB6DDD4" w14:textId="77777777" w:rsidR="00EC07C9" w:rsidRPr="0039573E" w:rsidRDefault="00EC07C9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39573E">
              <w:rPr>
                <w:sz w:val="16"/>
              </w:rPr>
              <w:t>Pri</w:t>
            </w:r>
            <w:proofErr w:type="spellEnd"/>
          </w:p>
        </w:tc>
        <w:tc>
          <w:tcPr>
            <w:tcW w:w="2162" w:type="dxa"/>
          </w:tcPr>
          <w:p w14:paraId="1E68DFCD" w14:textId="77777777" w:rsidR="00EC07C9" w:rsidRPr="0039573E" w:rsidRDefault="00EC07C9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Equipment</w:t>
            </w:r>
          </w:p>
        </w:tc>
        <w:tc>
          <w:tcPr>
            <w:tcW w:w="2870" w:type="dxa"/>
          </w:tcPr>
          <w:p w14:paraId="385E8C19" w14:textId="77777777" w:rsidR="00EC07C9" w:rsidRPr="0039573E" w:rsidRDefault="00EC07C9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9573E">
              <w:rPr>
                <w:sz w:val="16"/>
              </w:rPr>
              <w:t>Notes</w:t>
            </w:r>
          </w:p>
        </w:tc>
      </w:tr>
      <w:tr w:rsidR="00EC07C9" w:rsidRPr="0039573E" w14:paraId="1FA04B7F" w14:textId="77777777" w:rsidTr="00EC0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8" w:type="dxa"/>
          </w:tcPr>
          <w:p w14:paraId="672EF822" w14:textId="77777777" w:rsidR="00EC07C9" w:rsidRPr="0039573E" w:rsidRDefault="00EC07C9" w:rsidP="00EC07C9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Detect presence</w:t>
            </w:r>
          </w:p>
        </w:tc>
        <w:tc>
          <w:tcPr>
            <w:tcW w:w="430" w:type="dxa"/>
          </w:tcPr>
          <w:p w14:paraId="0FF21D3A" w14:textId="77777777" w:rsidR="00EC07C9" w:rsidRPr="0039573E" w:rsidRDefault="00EC07C9" w:rsidP="00EC07C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162" w:type="dxa"/>
          </w:tcPr>
          <w:p w14:paraId="5657EA9F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Pi 3B/4B</w:t>
            </w:r>
          </w:p>
          <w:p w14:paraId="05D0CA94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Power Supply</w:t>
            </w:r>
          </w:p>
          <w:p w14:paraId="35F84A10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32GB MicroSD Card</w:t>
            </w:r>
          </w:p>
          <w:p w14:paraId="113E076E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OS</w:t>
            </w:r>
          </w:p>
          <w:p w14:paraId="13AFC29B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PIR (motion) sensor, or ‘presence sensor’, or door sensor</w:t>
            </w:r>
          </w:p>
          <w:p w14:paraId="58C97E43" w14:textId="77777777" w:rsidR="00EC07C9" w:rsidRPr="0039573E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870" w:type="dxa"/>
          </w:tcPr>
          <w:p w14:paraId="44FDB4E5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Make reading:</w:t>
            </w:r>
          </w:p>
          <w:p w14:paraId="541185E3" w14:textId="77777777" w:rsidR="00EC07C9" w:rsidRDefault="00EC07C9" w:rsidP="00EC07C9">
            <w:pPr>
              <w:pStyle w:val="ListParagraph"/>
              <w:numPr>
                <w:ilvl w:val="0"/>
                <w:numId w:val="33"/>
              </w:numPr>
              <w:spacing w:before="60" w:after="60"/>
              <w:ind w:left="383" w:hanging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every 10 seconds, or</w:t>
            </w:r>
          </w:p>
          <w:p w14:paraId="3F4A475B" w14:textId="77777777" w:rsidR="00EC07C9" w:rsidRPr="009E5DC3" w:rsidRDefault="00EC07C9" w:rsidP="00EC07C9">
            <w:pPr>
              <w:pStyle w:val="ListParagraph"/>
              <w:numPr>
                <w:ilvl w:val="0"/>
                <w:numId w:val="33"/>
              </w:numPr>
              <w:spacing w:before="60" w:after="60"/>
              <w:ind w:left="383" w:hanging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E5DC3">
              <w:rPr>
                <w:sz w:val="16"/>
              </w:rPr>
              <w:t>at a user interval</w:t>
            </w:r>
            <w:r>
              <w:rPr>
                <w:sz w:val="16"/>
              </w:rPr>
              <w:t>.</w:t>
            </w:r>
          </w:p>
        </w:tc>
      </w:tr>
    </w:tbl>
    <w:p w14:paraId="637D0E04" w14:textId="77777777" w:rsidR="002B4408" w:rsidRPr="002B4408" w:rsidRDefault="002B4408" w:rsidP="002B4408"/>
    <w:p w14:paraId="4F8FA936" w14:textId="77777777" w:rsidR="002B4408" w:rsidRPr="002B4408" w:rsidRDefault="002B4408" w:rsidP="002B4408"/>
    <w:p w14:paraId="555B5CD3" w14:textId="77777777" w:rsidR="002B4408" w:rsidRPr="002B4408" w:rsidRDefault="002B4408" w:rsidP="002B4408"/>
    <w:p w14:paraId="2D04ED2F" w14:textId="77777777" w:rsidR="002B4408" w:rsidRDefault="002B4408" w:rsidP="002B4408"/>
    <w:p w14:paraId="310BF872" w14:textId="77777777" w:rsidR="002B4408" w:rsidRDefault="002B4408" w:rsidP="002B4408"/>
    <w:p w14:paraId="3346F51F" w14:textId="77777777" w:rsidR="002B4408" w:rsidRDefault="002B4408" w:rsidP="002B4408"/>
    <w:p w14:paraId="44367995" w14:textId="77777777" w:rsidR="002B4408" w:rsidRDefault="002B4408" w:rsidP="002B4408"/>
    <w:p w14:paraId="78E3225E" w14:textId="77777777" w:rsidR="002B4408" w:rsidRDefault="002B4408" w:rsidP="002B4408"/>
    <w:p w14:paraId="3CAA56CD" w14:textId="77777777" w:rsidR="002B4408" w:rsidRPr="002B4408" w:rsidRDefault="002B4408" w:rsidP="002B4408"/>
    <w:p w14:paraId="6DD0CA9D" w14:textId="77777777" w:rsidR="002B4408" w:rsidRPr="002B4408" w:rsidRDefault="002B4408" w:rsidP="002B4408">
      <w:pPr>
        <w:rPr>
          <w:rStyle w:val="SubtleEmphasis"/>
        </w:rPr>
      </w:pPr>
      <w:r w:rsidRPr="002B4408">
        <w:rPr>
          <w:rStyle w:val="SubtleEmphasis"/>
        </w:rPr>
        <w:t>Leave this page BLANK.</w:t>
      </w:r>
    </w:p>
    <w:p w14:paraId="7DF9E88F" w14:textId="77777777" w:rsidR="002B4408" w:rsidRPr="002B4408" w:rsidRDefault="002B4408" w:rsidP="002B4408">
      <w:pPr>
        <w:rPr>
          <w:rStyle w:val="SubtleEmphasis"/>
        </w:rPr>
      </w:pPr>
    </w:p>
    <w:p w14:paraId="775BBC25" w14:textId="77777777" w:rsidR="007F7B5E" w:rsidRDefault="002B4408" w:rsidP="002B4408">
      <w:pPr>
        <w:pStyle w:val="Heading1"/>
      </w:pPr>
      <w:bookmarkStart w:id="20" w:name="_Ref47275491"/>
      <w:bookmarkStart w:id="21" w:name="_Toc79321800"/>
      <w:r>
        <w:lastRenderedPageBreak/>
        <w:t xml:space="preserve">10 </w:t>
      </w:r>
      <w:r w:rsidR="007F7B5E">
        <w:t>Prototype Base Cost</w:t>
      </w:r>
      <w:r w:rsidR="00EF73C4">
        <w:t>ing</w:t>
      </w:r>
      <w:bookmarkEnd w:id="20"/>
      <w:bookmarkEnd w:id="21"/>
    </w:p>
    <w:p w14:paraId="154DBD92" w14:textId="77777777" w:rsidR="007F7B5E" w:rsidRDefault="007F7B5E" w:rsidP="007F7B5E">
      <w:pPr>
        <w:spacing w:before="240"/>
      </w:pPr>
      <w:r>
        <w:t>Presuming that you will only be required to purchase new hardware for the prototype(s), complete a proposed cost sheet for the parts you require for the prototype.</w:t>
      </w:r>
    </w:p>
    <w:p w14:paraId="626E53B1" w14:textId="77777777" w:rsidR="00EC07C9" w:rsidRPr="00EC07C9" w:rsidRDefault="00EC07C9" w:rsidP="00EC07C9">
      <w:p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highlight w:val="yellow"/>
        </w:rPr>
      </w:pPr>
      <w:r w:rsidRPr="00EC07C9">
        <w:rPr>
          <w:highlight w:val="yellow"/>
        </w:rPr>
        <w:t xml:space="preserve">Ensure you include links to the supplier(s) and the products that you select. </w:t>
      </w:r>
    </w:p>
    <w:p w14:paraId="3D8D9C58" w14:textId="77777777" w:rsidR="00EC07C9" w:rsidRPr="00EC07C9" w:rsidRDefault="00EC07C9" w:rsidP="00EC07C9">
      <w:p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highlight w:val="yellow"/>
        </w:rPr>
      </w:pPr>
      <w:r w:rsidRPr="00EC07C9">
        <w:rPr>
          <w:highlight w:val="yellow"/>
        </w:rPr>
        <w:t>All products must be sourced from Australian suppliers, or international suppliers who provide prices in Australian Dollars.</w:t>
      </w:r>
    </w:p>
    <w:p w14:paraId="7CB3BD26" w14:textId="77777777" w:rsidR="00EC07C9" w:rsidRPr="00EC07C9" w:rsidRDefault="00EC07C9" w:rsidP="00EC07C9">
      <w:p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IntenseEmphasis"/>
          <w:highlight w:val="yellow"/>
        </w:rPr>
      </w:pPr>
      <w:r w:rsidRPr="00EC07C9">
        <w:rPr>
          <w:rStyle w:val="IntenseEmphasis"/>
          <w:highlight w:val="yellow"/>
        </w:rPr>
        <w:t>All prices must be in Australian dollars and include GST.</w:t>
      </w:r>
    </w:p>
    <w:p w14:paraId="166C4B33" w14:textId="77777777" w:rsidR="00EC07C9" w:rsidRPr="00EC07C9" w:rsidRDefault="00EC07C9" w:rsidP="00EC07C9">
      <w:p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highlight w:val="yellow"/>
        </w:rPr>
      </w:pPr>
      <w:r w:rsidRPr="00EC07C9">
        <w:rPr>
          <w:highlight w:val="yellow"/>
        </w:rPr>
        <w:t>Here are some possible suppliers (</w:t>
      </w:r>
      <w:r w:rsidRPr="00EC07C9">
        <w:rPr>
          <w:rStyle w:val="Emphasis"/>
          <w:highlight w:val="yellow"/>
        </w:rPr>
        <w:t>You are not limited to these companies</w:t>
      </w:r>
      <w:r w:rsidRPr="00EC07C9">
        <w:rPr>
          <w:highlight w:val="yellow"/>
        </w:rPr>
        <w:t>):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3"/>
        <w:gridCol w:w="2473"/>
        <w:gridCol w:w="2474"/>
      </w:tblGrid>
      <w:tr w:rsidR="00EC07C9" w:rsidRPr="00EC07C9" w14:paraId="2216E68D" w14:textId="77777777" w:rsidTr="00EC07C9">
        <w:tc>
          <w:tcPr>
            <w:tcW w:w="2473" w:type="dxa"/>
          </w:tcPr>
          <w:p w14:paraId="538DA8AF" w14:textId="77777777" w:rsidR="00EC07C9" w:rsidRPr="00EC07C9" w:rsidRDefault="00EC07C9" w:rsidP="00EC07C9">
            <w:pPr>
              <w:spacing w:before="240"/>
              <w:jc w:val="center"/>
              <w:rPr>
                <w:sz w:val="20"/>
                <w:szCs w:val="21"/>
                <w:highlight w:val="yellow"/>
              </w:rPr>
            </w:pPr>
            <w:r w:rsidRPr="00EC07C9">
              <w:rPr>
                <w:sz w:val="20"/>
                <w:szCs w:val="21"/>
                <w:highlight w:val="yellow"/>
              </w:rPr>
              <w:t>RS Components</w:t>
            </w:r>
          </w:p>
        </w:tc>
        <w:tc>
          <w:tcPr>
            <w:tcW w:w="2473" w:type="dxa"/>
          </w:tcPr>
          <w:p w14:paraId="7C8D3483" w14:textId="77777777" w:rsidR="00EC07C9" w:rsidRPr="00EC07C9" w:rsidRDefault="00EC07C9" w:rsidP="00EC07C9">
            <w:pPr>
              <w:spacing w:before="240"/>
              <w:jc w:val="center"/>
              <w:rPr>
                <w:sz w:val="20"/>
                <w:szCs w:val="21"/>
                <w:highlight w:val="yellow"/>
              </w:rPr>
            </w:pPr>
            <w:r w:rsidRPr="00EC07C9">
              <w:rPr>
                <w:sz w:val="20"/>
                <w:szCs w:val="21"/>
                <w:highlight w:val="yellow"/>
              </w:rPr>
              <w:t>Core Electronics</w:t>
            </w:r>
          </w:p>
        </w:tc>
        <w:tc>
          <w:tcPr>
            <w:tcW w:w="2474" w:type="dxa"/>
          </w:tcPr>
          <w:p w14:paraId="502477DB" w14:textId="77777777" w:rsidR="00EC07C9" w:rsidRPr="00EC07C9" w:rsidRDefault="00EC07C9" w:rsidP="00EC07C9">
            <w:pPr>
              <w:spacing w:before="240"/>
              <w:jc w:val="center"/>
              <w:rPr>
                <w:sz w:val="20"/>
                <w:szCs w:val="21"/>
                <w:highlight w:val="yellow"/>
              </w:rPr>
            </w:pPr>
            <w:r w:rsidRPr="00EC07C9">
              <w:rPr>
                <w:sz w:val="20"/>
                <w:szCs w:val="21"/>
                <w:highlight w:val="yellow"/>
              </w:rPr>
              <w:t>The IOT Store</w:t>
            </w:r>
          </w:p>
        </w:tc>
      </w:tr>
      <w:tr w:rsidR="00EC07C9" w:rsidRPr="00EC07C9" w14:paraId="48BB20B6" w14:textId="77777777" w:rsidTr="00EC07C9">
        <w:tc>
          <w:tcPr>
            <w:tcW w:w="2473" w:type="dxa"/>
          </w:tcPr>
          <w:p w14:paraId="63976877" w14:textId="77777777" w:rsidR="00EC07C9" w:rsidRPr="00EC07C9" w:rsidRDefault="00EC07C9" w:rsidP="00EC07C9">
            <w:pPr>
              <w:spacing w:before="240"/>
              <w:jc w:val="center"/>
              <w:rPr>
                <w:sz w:val="20"/>
                <w:szCs w:val="21"/>
                <w:highlight w:val="yellow"/>
              </w:rPr>
            </w:pPr>
            <w:proofErr w:type="spellStart"/>
            <w:r w:rsidRPr="00EC07C9">
              <w:rPr>
                <w:sz w:val="20"/>
                <w:szCs w:val="21"/>
                <w:highlight w:val="yellow"/>
              </w:rPr>
              <w:t>Sedonia</w:t>
            </w:r>
            <w:proofErr w:type="spellEnd"/>
            <w:r w:rsidRPr="00EC07C9">
              <w:rPr>
                <w:sz w:val="20"/>
                <w:szCs w:val="21"/>
                <w:highlight w:val="yellow"/>
              </w:rPr>
              <w:t xml:space="preserve"> Technologies</w:t>
            </w:r>
          </w:p>
        </w:tc>
        <w:tc>
          <w:tcPr>
            <w:tcW w:w="2473" w:type="dxa"/>
          </w:tcPr>
          <w:p w14:paraId="428F94BE" w14:textId="77777777" w:rsidR="00EC07C9" w:rsidRPr="00EC07C9" w:rsidRDefault="00EC07C9" w:rsidP="00EC07C9">
            <w:pPr>
              <w:spacing w:before="240"/>
              <w:jc w:val="center"/>
              <w:rPr>
                <w:sz w:val="20"/>
                <w:szCs w:val="21"/>
                <w:highlight w:val="yellow"/>
              </w:rPr>
            </w:pPr>
            <w:proofErr w:type="spellStart"/>
            <w:r w:rsidRPr="00EC07C9">
              <w:rPr>
                <w:sz w:val="20"/>
                <w:szCs w:val="21"/>
                <w:highlight w:val="yellow"/>
              </w:rPr>
              <w:t>Paktronics</w:t>
            </w:r>
            <w:proofErr w:type="spellEnd"/>
          </w:p>
        </w:tc>
        <w:tc>
          <w:tcPr>
            <w:tcW w:w="2474" w:type="dxa"/>
          </w:tcPr>
          <w:p w14:paraId="194A0C00" w14:textId="77777777" w:rsidR="00EC07C9" w:rsidRPr="00EC07C9" w:rsidRDefault="00EC07C9" w:rsidP="00EC07C9">
            <w:pPr>
              <w:spacing w:before="240"/>
              <w:jc w:val="center"/>
              <w:rPr>
                <w:sz w:val="20"/>
                <w:szCs w:val="21"/>
                <w:highlight w:val="yellow"/>
              </w:rPr>
            </w:pPr>
            <w:r w:rsidRPr="00EC07C9">
              <w:rPr>
                <w:sz w:val="20"/>
                <w:szCs w:val="21"/>
                <w:highlight w:val="yellow"/>
              </w:rPr>
              <w:t>Little Bird Electronics</w:t>
            </w:r>
          </w:p>
        </w:tc>
      </w:tr>
      <w:tr w:rsidR="00EC07C9" w:rsidRPr="00EC07C9" w14:paraId="5507862B" w14:textId="77777777" w:rsidTr="00EC07C9">
        <w:tc>
          <w:tcPr>
            <w:tcW w:w="2473" w:type="dxa"/>
          </w:tcPr>
          <w:p w14:paraId="4DE2AF3F" w14:textId="77777777" w:rsidR="00EC07C9" w:rsidRPr="00EC07C9" w:rsidRDefault="00EC07C9" w:rsidP="00EC07C9">
            <w:pPr>
              <w:spacing w:before="240"/>
              <w:jc w:val="center"/>
              <w:rPr>
                <w:sz w:val="20"/>
                <w:szCs w:val="21"/>
                <w:highlight w:val="yellow"/>
              </w:rPr>
            </w:pPr>
            <w:proofErr w:type="spellStart"/>
            <w:r w:rsidRPr="00EC07C9">
              <w:rPr>
                <w:sz w:val="20"/>
                <w:szCs w:val="21"/>
                <w:highlight w:val="yellow"/>
              </w:rPr>
              <w:t>UMart</w:t>
            </w:r>
            <w:proofErr w:type="spellEnd"/>
          </w:p>
        </w:tc>
        <w:tc>
          <w:tcPr>
            <w:tcW w:w="2473" w:type="dxa"/>
          </w:tcPr>
          <w:p w14:paraId="0C69E885" w14:textId="77777777" w:rsidR="00EC07C9" w:rsidRPr="00EC07C9" w:rsidRDefault="00EC07C9" w:rsidP="00EC07C9">
            <w:pPr>
              <w:spacing w:before="240"/>
              <w:jc w:val="center"/>
              <w:rPr>
                <w:sz w:val="20"/>
                <w:szCs w:val="21"/>
                <w:highlight w:val="yellow"/>
              </w:rPr>
            </w:pPr>
            <w:proofErr w:type="spellStart"/>
            <w:r w:rsidRPr="00EC07C9">
              <w:rPr>
                <w:sz w:val="20"/>
                <w:szCs w:val="21"/>
                <w:highlight w:val="yellow"/>
              </w:rPr>
              <w:t>Logicware</w:t>
            </w:r>
            <w:proofErr w:type="spellEnd"/>
          </w:p>
        </w:tc>
        <w:tc>
          <w:tcPr>
            <w:tcW w:w="2474" w:type="dxa"/>
          </w:tcPr>
          <w:p w14:paraId="5609E79E" w14:textId="77777777" w:rsidR="00EC07C9" w:rsidRPr="00EC07C9" w:rsidRDefault="00EC07C9" w:rsidP="00EC07C9">
            <w:pPr>
              <w:spacing w:before="240"/>
              <w:jc w:val="center"/>
              <w:rPr>
                <w:sz w:val="20"/>
                <w:szCs w:val="21"/>
                <w:highlight w:val="yellow"/>
              </w:rPr>
            </w:pPr>
          </w:p>
        </w:tc>
      </w:tr>
    </w:tbl>
    <w:p w14:paraId="1CB2FD6F" w14:textId="77777777" w:rsidR="00EC07C9" w:rsidRDefault="00EC07C9" w:rsidP="00EC07C9">
      <w:pPr>
        <w:spacing w:before="24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  <w:r w:rsidRPr="00EC07C9">
        <w:rPr>
          <w:highlight w:val="yellow"/>
        </w:rPr>
        <w:t xml:space="preserve">You will provide prices from </w:t>
      </w:r>
      <w:r w:rsidRPr="00EC07C9">
        <w:rPr>
          <w:rStyle w:val="IntenseEmphasis"/>
          <w:highlight w:val="yellow"/>
        </w:rPr>
        <w:t>two suppliers</w:t>
      </w:r>
      <w:r w:rsidRPr="00EC07C9">
        <w:rPr>
          <w:highlight w:val="yellow"/>
        </w:rPr>
        <w:t>.</w:t>
      </w:r>
    </w:p>
    <w:p w14:paraId="19B14EB0" w14:textId="77777777" w:rsidR="00EC07C9" w:rsidRDefault="00EC07C9" w:rsidP="007F7B5E">
      <w:pPr>
        <w:spacing w:before="240"/>
      </w:pPr>
    </w:p>
    <w:p w14:paraId="422474BA" w14:textId="77777777" w:rsidR="002B4408" w:rsidRDefault="002B4408" w:rsidP="002B4408">
      <w:pPr>
        <w:spacing w:before="240"/>
      </w:pPr>
      <w:r>
        <w:t>Include any SBC, Microcontrollers, wires, electronic components and other items as required.</w:t>
      </w:r>
    </w:p>
    <w:p w14:paraId="0B9EE5A8" w14:textId="77777777" w:rsidR="002B4408" w:rsidRDefault="002B4408" w:rsidP="002B4408">
      <w:pPr>
        <w:pStyle w:val="Heading2"/>
      </w:pPr>
      <w:bookmarkStart w:id="22" w:name="_Ref63289922"/>
      <w:bookmarkStart w:id="23" w:name="_Toc79321801"/>
      <w:r>
        <w:t>Prototype Costing</w:t>
      </w:r>
      <w:bookmarkEnd w:id="22"/>
      <w:bookmarkEnd w:id="23"/>
    </w:p>
    <w:tbl>
      <w:tblPr>
        <w:tblStyle w:val="GridTable4-Accent3"/>
        <w:tblW w:w="5000" w:type="pct"/>
        <w:tblLayout w:type="fixed"/>
        <w:tblLook w:val="04E0" w:firstRow="1" w:lastRow="1" w:firstColumn="1" w:lastColumn="0" w:noHBand="0" w:noVBand="1"/>
      </w:tblPr>
      <w:tblGrid>
        <w:gridCol w:w="3119"/>
        <w:gridCol w:w="2556"/>
        <w:gridCol w:w="1704"/>
        <w:gridCol w:w="1218"/>
        <w:gridCol w:w="1597"/>
      </w:tblGrid>
      <w:tr w:rsidR="00EF73C4" w14:paraId="78B393FD" w14:textId="77777777" w:rsidTr="002B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9DD0897" w14:textId="77777777" w:rsidR="007F7B5E" w:rsidRDefault="007F7B5E" w:rsidP="0027187B">
            <w:r>
              <w:t>Item</w:t>
            </w:r>
          </w:p>
        </w:tc>
        <w:tc>
          <w:tcPr>
            <w:tcW w:w="2556" w:type="dxa"/>
          </w:tcPr>
          <w:p w14:paraId="5F9F6949" w14:textId="77777777" w:rsidR="007F7B5E" w:rsidRDefault="007F7B5E" w:rsidP="002718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1704" w:type="dxa"/>
          </w:tcPr>
          <w:p w14:paraId="01970CF6" w14:textId="77777777" w:rsidR="007F7B5E" w:rsidRDefault="007F7B5E" w:rsidP="00EF73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per Unit</w:t>
            </w:r>
          </w:p>
        </w:tc>
        <w:tc>
          <w:tcPr>
            <w:tcW w:w="1218" w:type="dxa"/>
          </w:tcPr>
          <w:p w14:paraId="1AD8DB03" w14:textId="77777777" w:rsidR="007F7B5E" w:rsidRDefault="007F7B5E" w:rsidP="00EF73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97" w:type="dxa"/>
          </w:tcPr>
          <w:p w14:paraId="0C56CAED" w14:textId="77777777" w:rsidR="007F7B5E" w:rsidRDefault="007F7B5E" w:rsidP="002028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EF73C4" w14:paraId="0149F7C8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C4147B6" w14:textId="77777777" w:rsidR="007F7B5E" w:rsidRDefault="007F7B5E" w:rsidP="0027187B"/>
        </w:tc>
        <w:tc>
          <w:tcPr>
            <w:tcW w:w="2556" w:type="dxa"/>
          </w:tcPr>
          <w:p w14:paraId="0F68D77A" w14:textId="77777777" w:rsidR="007F7B5E" w:rsidRDefault="007F7B5E" w:rsidP="00271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41F2C4D" w14:textId="77777777" w:rsidR="007F7B5E" w:rsidRPr="00EF73C4" w:rsidRDefault="002B4408" w:rsidP="00EF73C4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 w:rsidR="007F7B5E"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7AF35CA9" w14:textId="77777777" w:rsidR="007F7B5E" w:rsidRPr="00EF73C4" w:rsidRDefault="002B4408" w:rsidP="00EF73C4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6536C5AA" w14:textId="77777777" w:rsidR="007F7B5E" w:rsidRPr="00EF73C4" w:rsidRDefault="007F7B5E" w:rsidP="007F7B5E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="002B4408" w:rsidRPr="00EF73C4">
              <w:rPr>
                <w:rFonts w:ascii="Consolas" w:hAnsi="Consolas"/>
                <w:noProof/>
              </w:rPr>
              <w:t>$</w:t>
            </w:r>
            <w:r w:rsidR="002B4408">
              <w:rPr>
                <w:rFonts w:ascii="Consolas" w:hAnsi="Consolas"/>
                <w:noProof/>
              </w:rPr>
              <w:t xml:space="preserve">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EF73C4" w14:paraId="1D2874A7" w14:textId="77777777" w:rsidTr="002B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DB37226" w14:textId="77777777" w:rsidR="00EF73C4" w:rsidRDefault="00EF73C4" w:rsidP="00EF73C4"/>
        </w:tc>
        <w:tc>
          <w:tcPr>
            <w:tcW w:w="2556" w:type="dxa"/>
          </w:tcPr>
          <w:p w14:paraId="382EE204" w14:textId="77777777" w:rsidR="00EF73C4" w:rsidRDefault="00EF73C4" w:rsidP="00E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79A179FF" w14:textId="77777777" w:rsidR="00EF73C4" w:rsidRPr="00EF73C4" w:rsidRDefault="002B4408" w:rsidP="00EF73C4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 w:rsidR="00EF73C4"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42D2192F" w14:textId="77777777" w:rsidR="00EF73C4" w:rsidRPr="00EF73C4" w:rsidRDefault="002B4408" w:rsidP="00EF73C4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111CE922" w14:textId="77777777" w:rsidR="00EF73C4" w:rsidRPr="00EF73C4" w:rsidRDefault="00EF73C4" w:rsidP="00EF73C4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="002B4408" w:rsidRPr="00EF73C4">
              <w:rPr>
                <w:rFonts w:ascii="Consolas" w:hAnsi="Consolas"/>
                <w:noProof/>
              </w:rPr>
              <w:t>$</w:t>
            </w:r>
            <w:r w:rsidR="002B4408">
              <w:rPr>
                <w:rFonts w:ascii="Consolas" w:hAnsi="Consolas"/>
                <w:noProof/>
              </w:rPr>
              <w:t xml:space="preserve">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EF73C4" w14:paraId="73B894D3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40FE018" w14:textId="77777777" w:rsidR="00EF73C4" w:rsidRDefault="00EF73C4" w:rsidP="00EF73C4"/>
        </w:tc>
        <w:tc>
          <w:tcPr>
            <w:tcW w:w="2556" w:type="dxa"/>
          </w:tcPr>
          <w:p w14:paraId="6014BFC0" w14:textId="77777777" w:rsidR="00EF73C4" w:rsidRDefault="00EF73C4" w:rsidP="00E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170D0A16" w14:textId="77777777" w:rsidR="00EF73C4" w:rsidRPr="00EF73C4" w:rsidRDefault="002B4408" w:rsidP="00EF73C4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 w:rsidR="00EF73C4"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6A489F98" w14:textId="77777777" w:rsidR="00EF73C4" w:rsidRPr="00EF73C4" w:rsidRDefault="002B4408" w:rsidP="00EF73C4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7F1F6D7F" w14:textId="77777777" w:rsidR="00EF73C4" w:rsidRPr="00EF73C4" w:rsidRDefault="00EF73C4" w:rsidP="00EF73C4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EF73C4" w14:paraId="5E3BF751" w14:textId="77777777" w:rsidTr="002B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B324DE1" w14:textId="77777777" w:rsidR="00EF73C4" w:rsidRDefault="00EF73C4" w:rsidP="00EF73C4"/>
        </w:tc>
        <w:tc>
          <w:tcPr>
            <w:tcW w:w="2556" w:type="dxa"/>
          </w:tcPr>
          <w:p w14:paraId="23E26185" w14:textId="77777777" w:rsidR="00EF73C4" w:rsidRDefault="00EF73C4" w:rsidP="00E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3EC3E84F" w14:textId="77777777" w:rsidR="00EF73C4" w:rsidRPr="00EF73C4" w:rsidRDefault="002B4408" w:rsidP="00EF73C4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 w:rsidR="00EF73C4"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7CB3F2FD" w14:textId="77777777" w:rsidR="00EF73C4" w:rsidRPr="00EF73C4" w:rsidRDefault="002B4408" w:rsidP="00EF73C4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1E7DE161" w14:textId="77777777" w:rsidR="00EF73C4" w:rsidRPr="00EF73C4" w:rsidRDefault="00EF73C4" w:rsidP="00EF73C4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EF73C4" w14:paraId="480E162D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8BB74B" w14:textId="77777777" w:rsidR="00EF73C4" w:rsidRDefault="00EF73C4" w:rsidP="00EF73C4"/>
        </w:tc>
        <w:tc>
          <w:tcPr>
            <w:tcW w:w="2556" w:type="dxa"/>
          </w:tcPr>
          <w:p w14:paraId="34037C0F" w14:textId="77777777" w:rsidR="00EF73C4" w:rsidRDefault="00EF73C4" w:rsidP="00E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04BB0DB1" w14:textId="77777777" w:rsidR="00EF73C4" w:rsidRPr="00EF73C4" w:rsidRDefault="002B4408" w:rsidP="00EF73C4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 w:rsidR="00EF73C4"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1708E24C" w14:textId="77777777" w:rsidR="00EF73C4" w:rsidRPr="00EF73C4" w:rsidRDefault="002B4408" w:rsidP="00EF73C4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4ADE2A6B" w14:textId="77777777" w:rsidR="00EF73C4" w:rsidRPr="00EF73C4" w:rsidRDefault="00EF73C4" w:rsidP="00EF73C4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EF73C4" w14:paraId="07DCE00F" w14:textId="77777777" w:rsidTr="002B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F7584E0" w14:textId="77777777" w:rsidR="00EF73C4" w:rsidRDefault="00EF73C4" w:rsidP="00EF73C4"/>
        </w:tc>
        <w:tc>
          <w:tcPr>
            <w:tcW w:w="2556" w:type="dxa"/>
          </w:tcPr>
          <w:p w14:paraId="3A777EFC" w14:textId="77777777" w:rsidR="00EF73C4" w:rsidRDefault="00EF73C4" w:rsidP="00EF7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154F5BD2" w14:textId="77777777" w:rsidR="00EF73C4" w:rsidRPr="00EF73C4" w:rsidRDefault="002B4408" w:rsidP="00EF73C4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 w:rsidR="00EF73C4"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20824BB3" w14:textId="77777777" w:rsidR="00EF73C4" w:rsidRPr="00EF73C4" w:rsidRDefault="002B4408" w:rsidP="00EF73C4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419EE5A6" w14:textId="77777777" w:rsidR="00EF73C4" w:rsidRPr="00EF73C4" w:rsidRDefault="00EF73C4" w:rsidP="00EF73C4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EF73C4" w14:paraId="6DADF7FF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8C4F41" w14:textId="77777777" w:rsidR="00EF73C4" w:rsidRDefault="00EF73C4" w:rsidP="00EF73C4"/>
        </w:tc>
        <w:tc>
          <w:tcPr>
            <w:tcW w:w="2556" w:type="dxa"/>
          </w:tcPr>
          <w:p w14:paraId="04C9461C" w14:textId="77777777" w:rsidR="00EF73C4" w:rsidRDefault="00EF73C4" w:rsidP="00EF7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38935D50" w14:textId="77777777" w:rsidR="00EF73C4" w:rsidRPr="00EF73C4" w:rsidRDefault="002B4408" w:rsidP="00EF73C4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 w:rsidR="00EF73C4"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086FA84C" w14:textId="77777777" w:rsidR="00EF73C4" w:rsidRPr="00EF73C4" w:rsidRDefault="002B4408" w:rsidP="00EF73C4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3E98241B" w14:textId="77777777" w:rsidR="00EF73C4" w:rsidRPr="00EF73C4" w:rsidRDefault="00EF73C4" w:rsidP="00EF73C4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2B4408" w14:paraId="00A999D8" w14:textId="77777777" w:rsidTr="002B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60FE9D2" w14:textId="77777777" w:rsidR="002B4408" w:rsidRDefault="002B4408" w:rsidP="002B4408"/>
        </w:tc>
        <w:tc>
          <w:tcPr>
            <w:tcW w:w="2556" w:type="dxa"/>
          </w:tcPr>
          <w:p w14:paraId="6B8A049D" w14:textId="77777777" w:rsidR="002B4408" w:rsidRDefault="002B4408" w:rsidP="002B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28DFE762" w14:textId="77777777" w:rsidR="002B4408" w:rsidRPr="00EF73C4" w:rsidRDefault="002B4408" w:rsidP="002B4408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30BC6741" w14:textId="77777777" w:rsidR="002B4408" w:rsidRPr="00EF73C4" w:rsidRDefault="002B4408" w:rsidP="002B4408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46D1FB7C" w14:textId="77777777" w:rsidR="002B4408" w:rsidRPr="00EF73C4" w:rsidRDefault="002B4408" w:rsidP="002B4408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2B4408" w14:paraId="5A2CCBD8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57FA620" w14:textId="77777777" w:rsidR="002B4408" w:rsidRDefault="002B4408" w:rsidP="002B4408"/>
        </w:tc>
        <w:tc>
          <w:tcPr>
            <w:tcW w:w="2556" w:type="dxa"/>
          </w:tcPr>
          <w:p w14:paraId="0D14C503" w14:textId="77777777" w:rsidR="002B4408" w:rsidRDefault="002B4408" w:rsidP="002B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70D6C994" w14:textId="77777777" w:rsidR="002B4408" w:rsidRPr="00EF73C4" w:rsidRDefault="002B4408" w:rsidP="002B4408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7B002A41" w14:textId="77777777" w:rsidR="002B4408" w:rsidRPr="00EF73C4" w:rsidRDefault="002B4408" w:rsidP="002B4408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5061FCD1" w14:textId="77777777" w:rsidR="002B4408" w:rsidRPr="00EF73C4" w:rsidRDefault="002B4408" w:rsidP="002B4408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2B4408" w14:paraId="520D63C8" w14:textId="77777777" w:rsidTr="002B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3950938" w14:textId="77777777" w:rsidR="002B4408" w:rsidRDefault="002B4408" w:rsidP="002B4408"/>
        </w:tc>
        <w:tc>
          <w:tcPr>
            <w:tcW w:w="2556" w:type="dxa"/>
          </w:tcPr>
          <w:p w14:paraId="078F6477" w14:textId="77777777" w:rsidR="002B4408" w:rsidRDefault="002B4408" w:rsidP="002B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230DE8C6" w14:textId="77777777" w:rsidR="002B4408" w:rsidRPr="00EF73C4" w:rsidRDefault="002B4408" w:rsidP="002B4408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67A7A89A" w14:textId="77777777" w:rsidR="002B4408" w:rsidRPr="00EF73C4" w:rsidRDefault="002B4408" w:rsidP="002B4408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25FC1063" w14:textId="77777777" w:rsidR="002B4408" w:rsidRPr="00EF73C4" w:rsidRDefault="002B4408" w:rsidP="002B4408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2B4408" w14:paraId="413DFD61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6B9C3E0" w14:textId="77777777" w:rsidR="002B4408" w:rsidRDefault="002B4408" w:rsidP="002B4408"/>
        </w:tc>
        <w:tc>
          <w:tcPr>
            <w:tcW w:w="2556" w:type="dxa"/>
          </w:tcPr>
          <w:p w14:paraId="7F9C4881" w14:textId="77777777" w:rsidR="002B4408" w:rsidRDefault="002B4408" w:rsidP="002B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29967ECA" w14:textId="77777777" w:rsidR="002B4408" w:rsidRPr="00EF73C4" w:rsidRDefault="002B4408" w:rsidP="002B4408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  <w:r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0D8AE407" w14:textId="77777777" w:rsidR="002B4408" w:rsidRPr="00EF73C4" w:rsidRDefault="002B4408" w:rsidP="002B4408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245A8F73" w14:textId="77777777" w:rsidR="002B4408" w:rsidRPr="00EF73C4" w:rsidRDefault="002B4408" w:rsidP="002B4408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EF73C4" w14:paraId="7440A4F0" w14:textId="77777777" w:rsidTr="002B44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0563C1" w:themeFill="accent3"/>
          </w:tcPr>
          <w:p w14:paraId="022E3A79" w14:textId="77777777" w:rsidR="00EF73C4" w:rsidRDefault="00EF73C4" w:rsidP="00EF73C4"/>
        </w:tc>
        <w:tc>
          <w:tcPr>
            <w:tcW w:w="2556" w:type="dxa"/>
            <w:shd w:val="clear" w:color="auto" w:fill="0563C1" w:themeFill="accent3"/>
          </w:tcPr>
          <w:p w14:paraId="4285EB54" w14:textId="77777777" w:rsidR="00EF73C4" w:rsidRDefault="00EF73C4" w:rsidP="00EF73C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shd w:val="clear" w:color="auto" w:fill="0563C1" w:themeFill="accent3"/>
          </w:tcPr>
          <w:p w14:paraId="26A1D846" w14:textId="77777777" w:rsidR="00EF73C4" w:rsidRDefault="00EF73C4" w:rsidP="00EF73C4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29F2CF58" w14:textId="77777777" w:rsidR="00EF73C4" w:rsidRDefault="00EF73C4" w:rsidP="00EF73C4">
            <w:pPr>
              <w:tabs>
                <w:tab w:val="decimal" w:pos="1729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597" w:type="dxa"/>
          </w:tcPr>
          <w:p w14:paraId="63093B9B" w14:textId="77777777" w:rsidR="00EF73C4" w:rsidRPr="00EF73C4" w:rsidRDefault="00EF73C4" w:rsidP="00EF73C4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=SUM(ABOVE)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="002B4408" w:rsidRPr="00EF73C4">
              <w:rPr>
                <w:rFonts w:ascii="Consolas" w:hAnsi="Consolas"/>
                <w:noProof/>
              </w:rPr>
              <w:t>$</w:t>
            </w:r>
            <w:r w:rsidR="002B4408">
              <w:rPr>
                <w:rFonts w:ascii="Consolas" w:hAnsi="Consolas"/>
                <w:b w:val="0"/>
                <w:bCs/>
                <w:noProof/>
              </w:rPr>
              <w:t xml:space="preserve">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</w:tbl>
    <w:p w14:paraId="6F048026" w14:textId="77777777" w:rsidR="007F7B5E" w:rsidRDefault="007F7B5E" w:rsidP="0027187B"/>
    <w:p w14:paraId="1AB5207A" w14:textId="77777777" w:rsidR="00202828" w:rsidRDefault="002B4408" w:rsidP="002B4408">
      <w:pPr>
        <w:pStyle w:val="Heading2"/>
      </w:pPr>
      <w:bookmarkStart w:id="24" w:name="_Toc79321802"/>
      <w:r>
        <w:t>Prototype Component Supplier Details</w:t>
      </w:r>
      <w:bookmarkEnd w:id="24"/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3397"/>
        <w:gridCol w:w="6797"/>
      </w:tblGrid>
      <w:tr w:rsidR="002B4408" w:rsidRPr="00D854BC" w14:paraId="24F3E016" w14:textId="77777777" w:rsidTr="002B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31ABA6BD" w14:textId="77777777" w:rsidR="002B4408" w:rsidRPr="00D854BC" w:rsidRDefault="002B4408" w:rsidP="002B4408">
            <w:r w:rsidRPr="00D854BC">
              <w:t>Supplier Name</w:t>
            </w:r>
          </w:p>
        </w:tc>
        <w:tc>
          <w:tcPr>
            <w:tcW w:w="6797" w:type="dxa"/>
          </w:tcPr>
          <w:p w14:paraId="21285FE7" w14:textId="77777777" w:rsidR="002B4408" w:rsidRPr="00D854BC" w:rsidRDefault="002B4408" w:rsidP="002B4408">
            <w:r w:rsidRPr="00D854BC">
              <w:t>Web Link</w:t>
            </w:r>
          </w:p>
        </w:tc>
      </w:tr>
      <w:tr w:rsidR="002B4408" w:rsidRPr="00D854BC" w14:paraId="5A9F2934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AE86430" w14:textId="77777777" w:rsidR="002B4408" w:rsidRPr="00D854BC" w:rsidRDefault="002B4408" w:rsidP="002B4408"/>
        </w:tc>
        <w:tc>
          <w:tcPr>
            <w:tcW w:w="6797" w:type="dxa"/>
          </w:tcPr>
          <w:p w14:paraId="0058681F" w14:textId="77777777" w:rsidR="002B4408" w:rsidRPr="00D854BC" w:rsidRDefault="002B4408" w:rsidP="002B4408"/>
        </w:tc>
      </w:tr>
      <w:tr w:rsidR="002B4408" w:rsidRPr="00D854BC" w14:paraId="3B7AD560" w14:textId="77777777" w:rsidTr="002B4408">
        <w:tc>
          <w:tcPr>
            <w:tcW w:w="3397" w:type="dxa"/>
          </w:tcPr>
          <w:p w14:paraId="26FC95B9" w14:textId="77777777" w:rsidR="002B4408" w:rsidRPr="00D854BC" w:rsidRDefault="002B4408" w:rsidP="002B4408"/>
        </w:tc>
        <w:tc>
          <w:tcPr>
            <w:tcW w:w="6797" w:type="dxa"/>
          </w:tcPr>
          <w:p w14:paraId="4308964D" w14:textId="77777777" w:rsidR="002B4408" w:rsidRPr="00D854BC" w:rsidRDefault="002B4408" w:rsidP="002B4408"/>
        </w:tc>
      </w:tr>
      <w:tr w:rsidR="002B4408" w:rsidRPr="00D854BC" w14:paraId="3AF22314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72588FB3" w14:textId="77777777" w:rsidR="002B4408" w:rsidRPr="00D854BC" w:rsidRDefault="002B4408" w:rsidP="002B4408"/>
        </w:tc>
        <w:tc>
          <w:tcPr>
            <w:tcW w:w="6797" w:type="dxa"/>
          </w:tcPr>
          <w:p w14:paraId="4A8DBF56" w14:textId="77777777" w:rsidR="002B4408" w:rsidRPr="00D854BC" w:rsidRDefault="002B4408" w:rsidP="002B4408"/>
        </w:tc>
      </w:tr>
      <w:tr w:rsidR="002B4408" w:rsidRPr="00D854BC" w14:paraId="1733CC33" w14:textId="77777777" w:rsidTr="002B4408">
        <w:tc>
          <w:tcPr>
            <w:tcW w:w="3397" w:type="dxa"/>
          </w:tcPr>
          <w:p w14:paraId="76389220" w14:textId="77777777" w:rsidR="002B4408" w:rsidRPr="00D854BC" w:rsidRDefault="002B4408" w:rsidP="002B4408"/>
        </w:tc>
        <w:tc>
          <w:tcPr>
            <w:tcW w:w="6797" w:type="dxa"/>
          </w:tcPr>
          <w:p w14:paraId="734AC9FC" w14:textId="77777777" w:rsidR="002B4408" w:rsidRPr="00D854BC" w:rsidRDefault="002B4408" w:rsidP="002B4408"/>
        </w:tc>
      </w:tr>
      <w:tr w:rsidR="002B4408" w:rsidRPr="00D854BC" w14:paraId="3B42FA92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92D798C" w14:textId="77777777" w:rsidR="002B4408" w:rsidRPr="00D854BC" w:rsidRDefault="002B4408" w:rsidP="002B4408"/>
        </w:tc>
        <w:tc>
          <w:tcPr>
            <w:tcW w:w="6797" w:type="dxa"/>
          </w:tcPr>
          <w:p w14:paraId="209CD278" w14:textId="77777777" w:rsidR="002B4408" w:rsidRPr="00D854BC" w:rsidRDefault="002B4408" w:rsidP="002B4408"/>
        </w:tc>
      </w:tr>
      <w:tr w:rsidR="002B4408" w:rsidRPr="00D854BC" w14:paraId="34DE6D02" w14:textId="77777777" w:rsidTr="002B4408">
        <w:tc>
          <w:tcPr>
            <w:tcW w:w="3397" w:type="dxa"/>
          </w:tcPr>
          <w:p w14:paraId="139376A1" w14:textId="77777777" w:rsidR="002B4408" w:rsidRPr="00D854BC" w:rsidRDefault="002B4408" w:rsidP="002B4408"/>
        </w:tc>
        <w:tc>
          <w:tcPr>
            <w:tcW w:w="6797" w:type="dxa"/>
          </w:tcPr>
          <w:p w14:paraId="1B3AABD3" w14:textId="77777777" w:rsidR="002B4408" w:rsidRPr="00D854BC" w:rsidRDefault="002B4408" w:rsidP="002B4408"/>
        </w:tc>
      </w:tr>
    </w:tbl>
    <w:p w14:paraId="5408B7C6" w14:textId="77777777" w:rsidR="002B4408" w:rsidRDefault="002B4408" w:rsidP="0027187B"/>
    <w:p w14:paraId="6D7EFCCC" w14:textId="77777777" w:rsidR="001B4D9B" w:rsidRDefault="001B4D9B" w:rsidP="001B4D9B">
      <w:pPr>
        <w:pStyle w:val="Heading1"/>
        <w:tabs>
          <w:tab w:val="left" w:pos="5103"/>
        </w:tabs>
      </w:pPr>
      <w:bookmarkStart w:id="25" w:name="_Toc79321803"/>
      <w:bookmarkStart w:id="26" w:name="_Ref47277094"/>
      <w:r>
        <w:lastRenderedPageBreak/>
        <w:t xml:space="preserve">11 </w:t>
      </w:r>
      <w:bookmarkEnd w:id="25"/>
      <w:r w:rsidR="00B67A7E">
        <w:t>Future requirements</w:t>
      </w:r>
      <w:r w:rsidR="00EC07C9">
        <w:t xml:space="preserve"> </w:t>
      </w:r>
    </w:p>
    <w:p w14:paraId="3BB4FE18" w14:textId="77777777" w:rsidR="00B67A7E" w:rsidRDefault="00B67A7E" w:rsidP="001B4D9B">
      <w:r>
        <w:t>The final step is to identify and document future requirements of the project.</w:t>
      </w:r>
    </w:p>
    <w:p w14:paraId="2984AC6C" w14:textId="77777777" w:rsidR="00EC07C9" w:rsidRPr="00EC07C9" w:rsidRDefault="00EC07C9" w:rsidP="00EC07C9">
      <w:pPr>
        <w:spacing w:before="240"/>
        <w:rPr>
          <w:highlight w:val="yellow"/>
        </w:rPr>
      </w:pPr>
      <w:r w:rsidRPr="00EC07C9">
        <w:rPr>
          <w:highlight w:val="yellow"/>
        </w:rPr>
        <w:t xml:space="preserve">The project scenario already gives you some background information about potential future requirements. </w:t>
      </w:r>
    </w:p>
    <w:p w14:paraId="61D76C92" w14:textId="77777777" w:rsidR="00EC07C9" w:rsidRDefault="00EC07C9" w:rsidP="00EC07C9">
      <w:pPr>
        <w:spacing w:before="240"/>
      </w:pPr>
      <w:r w:rsidRPr="00EC07C9">
        <w:rPr>
          <w:highlight w:val="yellow"/>
        </w:rPr>
        <w:t xml:space="preserve">Talk to a stakeholder (or representative) to determine at least </w:t>
      </w:r>
      <w:r w:rsidRPr="00EC07C9">
        <w:rPr>
          <w:rStyle w:val="Emphasis"/>
          <w:b/>
          <w:bCs w:val="0"/>
          <w:highlight w:val="yellow"/>
        </w:rPr>
        <w:t>two</w:t>
      </w:r>
      <w:r w:rsidRPr="00EC07C9">
        <w:rPr>
          <w:highlight w:val="yellow"/>
        </w:rPr>
        <w:t xml:space="preserve"> different future requirements for the project.</w:t>
      </w:r>
      <w:r>
        <w:t xml:space="preserve">  20 -50 words MAX</w:t>
      </w:r>
    </w:p>
    <w:p w14:paraId="206D05DE" w14:textId="77777777" w:rsidR="00EC07C9" w:rsidRDefault="00EC07C9" w:rsidP="001B4D9B"/>
    <w:p w14:paraId="1186CD8C" w14:textId="77777777" w:rsidR="00B67A7E" w:rsidRDefault="00B67A7E" w:rsidP="00B67A7E">
      <w:pPr>
        <w:pStyle w:val="Heading4"/>
      </w:pPr>
      <w:r w:rsidRPr="00D854BC">
        <w:rPr>
          <w:bCs/>
        </w:rPr>
        <w:t>What</w:t>
      </w:r>
      <w:r>
        <w:rPr>
          <w:bCs/>
        </w:rPr>
        <w:t xml:space="preserve"> are future requirements for the project? Name at least two different requirements. </w:t>
      </w:r>
    </w:p>
    <w:p w14:paraId="7B883AAA" w14:textId="77777777" w:rsidR="00B67A7E" w:rsidRDefault="00B67A7E" w:rsidP="001B4D9B"/>
    <w:p w14:paraId="343F7E8D" w14:textId="77777777" w:rsidR="001B4D9B" w:rsidRPr="001B4D9B" w:rsidRDefault="001B4D9B" w:rsidP="001B4D9B"/>
    <w:p w14:paraId="02E6A531" w14:textId="77777777" w:rsidR="003D1403" w:rsidRDefault="003D1403" w:rsidP="003D1403">
      <w:pPr>
        <w:pStyle w:val="Heading1"/>
      </w:pPr>
      <w:bookmarkStart w:id="27" w:name="_Toc79321805"/>
      <w:r>
        <w:lastRenderedPageBreak/>
        <w:t>Appendix 1: Template Instructions</w:t>
      </w:r>
      <w:bookmarkEnd w:id="26"/>
      <w:bookmarkEnd w:id="27"/>
    </w:p>
    <w:p w14:paraId="655C0497" w14:textId="77777777" w:rsidR="003D1403" w:rsidRDefault="003D1403" w:rsidP="003D1403">
      <w:r>
        <w:t>Some basic instructions on using this template.</w:t>
      </w:r>
    </w:p>
    <w:p w14:paraId="1629131D" w14:textId="77777777" w:rsidR="003D1403" w:rsidRDefault="003D1403" w:rsidP="003D1403">
      <w:r>
        <w:t>These instructions include:</w:t>
      </w:r>
    </w:p>
    <w:p w14:paraId="40CF0C7D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>Updating the costing table.</w:t>
      </w:r>
    </w:p>
    <w:p w14:paraId="621EDFCA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>Adding references, and</w:t>
      </w:r>
    </w:p>
    <w:p w14:paraId="557C340E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 xml:space="preserve">What to do </w:t>
      </w:r>
      <w:r w:rsidRPr="003D1403">
        <w:rPr>
          <w:b/>
        </w:rPr>
        <w:t>before</w:t>
      </w:r>
      <w:r>
        <w:t xml:space="preserve"> submitting the assessment.</w:t>
      </w:r>
    </w:p>
    <w:p w14:paraId="18E5D79A" w14:textId="77777777" w:rsidR="003D1403" w:rsidRDefault="003D1403" w:rsidP="003D1403">
      <w:pPr>
        <w:pStyle w:val="Heading2"/>
      </w:pPr>
      <w:bookmarkStart w:id="28" w:name="_Toc79321806"/>
      <w:r>
        <w:t>Updating the Costing Table</w:t>
      </w:r>
      <w:bookmarkEnd w:id="28"/>
    </w:p>
    <w:p w14:paraId="448CF29B" w14:textId="77777777" w:rsidR="003D1403" w:rsidRDefault="003D1403" w:rsidP="003508B4">
      <w:pPr>
        <w:spacing w:after="0" w:line="240" w:lineRule="auto"/>
      </w:pPr>
      <w:r>
        <w:t xml:space="preserve">In the </w:t>
      </w:r>
      <w:r>
        <w:fldChar w:fldCharType="begin"/>
      </w:r>
      <w:r>
        <w:instrText xml:space="preserve"> REF _Ref47275491 \h </w:instrText>
      </w:r>
      <w:r>
        <w:fldChar w:fldCharType="separate"/>
      </w:r>
      <w:r w:rsidR="00FA1D38">
        <w:t>10 Prototype Base Costing</w:t>
      </w:r>
      <w:r>
        <w:fldChar w:fldCharType="end"/>
      </w:r>
      <w:r>
        <w:t xml:space="preserve"> table, you may need to add rows. To add rows:</w:t>
      </w:r>
    </w:p>
    <w:p w14:paraId="6E43FEF8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Select the row above the Total.</w:t>
      </w:r>
    </w:p>
    <w:p w14:paraId="4199680E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Right mouse button</w:t>
      </w:r>
    </w:p>
    <w:p w14:paraId="3539B395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Click Insert Row Below.</w:t>
      </w:r>
    </w:p>
    <w:p w14:paraId="01AB3473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Copy the last cell (total) of the row above into the new last blank cell.</w:t>
      </w:r>
    </w:p>
    <w:p w14:paraId="2007C0AC" w14:textId="77777777" w:rsidR="003D1403" w:rsidRDefault="003D1403" w:rsidP="003D1403">
      <w:pPr>
        <w:spacing w:before="240"/>
      </w:pPr>
      <w:r>
        <w:t xml:space="preserve">Once the table is complete, you </w:t>
      </w:r>
      <w:r w:rsidRPr="0015316D">
        <w:rPr>
          <w:rStyle w:val="Emphasis"/>
        </w:rPr>
        <w:t>must update</w:t>
      </w:r>
      <w:r>
        <w:t xml:space="preserve"> the totals. To update </w:t>
      </w:r>
      <w:r w:rsidRPr="003508B4">
        <w:rPr>
          <w:rStyle w:val="Emphasis"/>
        </w:rPr>
        <w:t>each</w:t>
      </w:r>
      <w:r>
        <w:t xml:space="preserve"> total:</w:t>
      </w:r>
    </w:p>
    <w:p w14:paraId="6477565C" w14:textId="77777777" w:rsidR="003D1403" w:rsidRDefault="003D1403" w:rsidP="003D1403">
      <w:pPr>
        <w:pStyle w:val="ListParagraph"/>
        <w:numPr>
          <w:ilvl w:val="0"/>
          <w:numId w:val="37"/>
        </w:numPr>
        <w:spacing w:before="240"/>
      </w:pPr>
      <w:r>
        <w:t>Right mouse click on the total.</w:t>
      </w:r>
    </w:p>
    <w:p w14:paraId="5138EA07" w14:textId="77777777" w:rsidR="003D1403" w:rsidRDefault="003D1403" w:rsidP="003D1403">
      <w:pPr>
        <w:pStyle w:val="ListParagraph"/>
        <w:numPr>
          <w:ilvl w:val="0"/>
          <w:numId w:val="37"/>
        </w:numPr>
        <w:spacing w:before="240"/>
      </w:pPr>
      <w:r>
        <w:t>Select Update Field.</w:t>
      </w:r>
    </w:p>
    <w:p w14:paraId="0F76E9E2" w14:textId="77777777" w:rsidR="003508B4" w:rsidRDefault="003D1403" w:rsidP="003D1403">
      <w:pPr>
        <w:spacing w:before="240"/>
      </w:pPr>
      <w:r>
        <w:t>Totals recalculate automatically by using these steps.</w:t>
      </w:r>
    </w:p>
    <w:p w14:paraId="5FF746AF" w14:textId="77777777" w:rsidR="003D1403" w:rsidRDefault="003D1403" w:rsidP="003D1403">
      <w:pPr>
        <w:pStyle w:val="Heading2"/>
      </w:pPr>
      <w:bookmarkStart w:id="29" w:name="_Toc79321807"/>
      <w:r>
        <w:t>Updating Table of Contents</w:t>
      </w:r>
      <w:bookmarkEnd w:id="29"/>
    </w:p>
    <w:p w14:paraId="2C5FA1A2" w14:textId="77777777" w:rsidR="003D1403" w:rsidRPr="003D1403" w:rsidRDefault="003D1403" w:rsidP="003D1403">
      <w:r>
        <w:t>To update the table of contents, follow these instructions.</w:t>
      </w:r>
    </w:p>
    <w:p w14:paraId="6BC89991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 xml:space="preserve">Go to </w:t>
      </w:r>
      <w:r w:rsidR="00407DE7">
        <w:t>second page, this has the table of contents</w:t>
      </w:r>
      <w:r>
        <w:t>.</w:t>
      </w:r>
    </w:p>
    <w:p w14:paraId="09B84817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Click on the Table of Contents heading.</w:t>
      </w:r>
    </w:p>
    <w:p w14:paraId="7DB249EE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At the top click “Update Table”</w:t>
      </w:r>
    </w:p>
    <w:p w14:paraId="3BCB3CC7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When it asks, click update the whole table.</w:t>
      </w:r>
    </w:p>
    <w:p w14:paraId="7EE767F2" w14:textId="77777777" w:rsidR="003D1403" w:rsidRPr="003D1403" w:rsidRDefault="003508B4" w:rsidP="003508B4">
      <w:pPr>
        <w:pStyle w:val="Heading1"/>
      </w:pPr>
      <w:bookmarkStart w:id="30" w:name="_Toc79321808"/>
      <w:r>
        <w:lastRenderedPageBreak/>
        <w:t xml:space="preserve">Appendix B: </w:t>
      </w:r>
      <w:r w:rsidR="003D1403">
        <w:t>Before Submi</w:t>
      </w:r>
      <w:r>
        <w:t>ssion</w:t>
      </w:r>
      <w:bookmarkEnd w:id="30"/>
    </w:p>
    <w:p w14:paraId="0E8B9DF6" w14:textId="77777777" w:rsidR="003D1403" w:rsidRDefault="003D1403" w:rsidP="003D1403">
      <w:pPr>
        <w:spacing w:before="240"/>
      </w:pPr>
      <w:r>
        <w:t>Before you submit the assessment:</w:t>
      </w:r>
    </w:p>
    <w:p w14:paraId="1D37A157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Ensure you have completed all the steps and answered all questions in the assessment task.</w:t>
      </w:r>
      <w:r w:rsidR="003508B4">
        <w:br/>
      </w:r>
    </w:p>
    <w:p w14:paraId="7A353834" w14:textId="77777777" w:rsidR="003D1403" w:rsidRDefault="003508B4" w:rsidP="003508B4">
      <w:pPr>
        <w:pStyle w:val="ListParagraph"/>
        <w:numPr>
          <w:ilvl w:val="0"/>
          <w:numId w:val="43"/>
        </w:numPr>
        <w:spacing w:before="240"/>
      </w:pPr>
      <w:r>
        <w:t>Then u</w:t>
      </w:r>
      <w:r w:rsidR="003D1403">
        <w:t>pdate</w:t>
      </w:r>
      <w:r>
        <w:t xml:space="preserve"> the</w:t>
      </w:r>
      <w:r w:rsidR="003D1403">
        <w:t xml:space="preserve"> </w:t>
      </w:r>
      <w:r>
        <w:t>Table of Contents</w:t>
      </w:r>
      <w:r>
        <w:br/>
      </w:r>
    </w:p>
    <w:p w14:paraId="66BA2C88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 xml:space="preserve">Update the </w:t>
      </w:r>
      <w:r w:rsidR="003508B4">
        <w:t xml:space="preserve">Costing Tables in the </w:t>
      </w:r>
      <w:r w:rsidR="003508B4">
        <w:fldChar w:fldCharType="begin"/>
      </w:r>
      <w:r w:rsidR="003508B4">
        <w:instrText xml:space="preserve"> REF _Ref63289906 \h </w:instrText>
      </w:r>
      <w:r w:rsidR="003508B4">
        <w:fldChar w:fldCharType="separate"/>
      </w:r>
      <w:r w:rsidR="00FA1D38">
        <w:t>Commercial Costings</w:t>
      </w:r>
      <w:r w:rsidR="003508B4">
        <w:fldChar w:fldCharType="end"/>
      </w:r>
      <w:r w:rsidR="003508B4">
        <w:t xml:space="preserve"> and </w:t>
      </w:r>
      <w:r w:rsidR="003508B4">
        <w:fldChar w:fldCharType="begin"/>
      </w:r>
      <w:r w:rsidR="003508B4">
        <w:instrText xml:space="preserve"> REF _Ref63289922 \h </w:instrText>
      </w:r>
      <w:r w:rsidR="003508B4">
        <w:fldChar w:fldCharType="separate"/>
      </w:r>
      <w:r w:rsidR="00FA1D38">
        <w:t>Prototype Costing</w:t>
      </w:r>
      <w:r w:rsidR="003508B4">
        <w:fldChar w:fldCharType="end"/>
      </w:r>
      <w:r w:rsidR="003508B4">
        <w:t xml:space="preserve"> sections.</w:t>
      </w:r>
      <w:r w:rsidR="003508B4">
        <w:br/>
      </w:r>
    </w:p>
    <w:p w14:paraId="0F4B512C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Save this document as per instructions in the assessment task.</w:t>
      </w:r>
      <w:r w:rsidR="003508B4">
        <w:br/>
      </w:r>
    </w:p>
    <w:p w14:paraId="5775D0D0" w14:textId="77777777" w:rsidR="003D1403" w:rsidRPr="006F0778" w:rsidRDefault="003508B4" w:rsidP="003D1403">
      <w:r>
        <w:t>Once all the above is completed then you are able to submit the work for assessment.</w:t>
      </w:r>
    </w:p>
    <w:p w14:paraId="5DD88E82" w14:textId="77777777" w:rsidR="003D1403" w:rsidRPr="0027187B" w:rsidRDefault="003D1403" w:rsidP="0027187B"/>
    <w:sectPr w:rsidR="003D1403" w:rsidRPr="0027187B" w:rsidSect="00DB04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06EF6" w14:textId="77777777" w:rsidR="00EC07C9" w:rsidRDefault="00EC07C9">
      <w:r>
        <w:separator/>
      </w:r>
    </w:p>
  </w:endnote>
  <w:endnote w:type="continuationSeparator" w:id="0">
    <w:p w14:paraId="6059A77E" w14:textId="77777777" w:rsidR="00EC07C9" w:rsidRDefault="00EC07C9">
      <w:r>
        <w:continuationSeparator/>
      </w:r>
    </w:p>
  </w:endnote>
  <w:endnote w:type="continuationNotice" w:id="1">
    <w:p w14:paraId="1E4FA1DA" w14:textId="77777777" w:rsidR="00EC07C9" w:rsidRDefault="00EC07C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﷽﷽﷽﷽﷽﷽﷽﷽iqua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altName w:val="MS Gothic"/>
    <w:charset w:val="00"/>
    <w:family w:val="modern"/>
    <w:pitch w:val="fixed"/>
    <w:sig w:usb0="E00002EF" w:usb1="5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5D358" w14:textId="77777777" w:rsidR="00EC07C9" w:rsidRDefault="00EC0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30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="00EC07C9" w:rsidRPr="007B3411" w14:paraId="67788AFE" w14:textId="77777777" w:rsidTr="00036C28">
      <w:trPr>
        <w:cantSplit/>
        <w:jc w:val="center"/>
      </w:trPr>
      <w:tc>
        <w:tcPr>
          <w:tcW w:w="1704" w:type="dxa"/>
          <w:tcBorders>
            <w:top w:val="single" w:sz="4" w:space="0" w:color="6C0F13" w:themeColor="accent2"/>
          </w:tcBorders>
        </w:tcPr>
        <w:p w14:paraId="31AD6A9F" w14:textId="77777777" w:rsidR="00EC07C9" w:rsidRPr="007B3411" w:rsidRDefault="00EC07C9" w:rsidP="0027187B">
          <w:pPr>
            <w:pStyle w:val="Footer"/>
            <w:spacing w:after="0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  <w:tcBorders>
            <w:top w:val="single" w:sz="4" w:space="0" w:color="6C0F13" w:themeColor="accent2"/>
          </w:tcBorders>
        </w:tcPr>
        <w:p w14:paraId="64E03392" w14:textId="77777777" w:rsidR="00EC07C9" w:rsidRPr="007B3411" w:rsidRDefault="00EC07C9" w:rsidP="0027187B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>
            <w:rPr>
              <w:rStyle w:val="SubtleEmphasis"/>
              <w:noProof/>
              <w:color w:val="D8262E"/>
              <w:sz w:val="16"/>
              <w:szCs w:val="16"/>
            </w:rPr>
            <w:t>Document1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  <w:tcBorders>
            <w:top w:val="single" w:sz="4" w:space="0" w:color="6C0F13" w:themeColor="accent2"/>
          </w:tcBorders>
        </w:tcPr>
        <w:p w14:paraId="082751C4" w14:textId="77777777" w:rsidR="00EC07C9" w:rsidRPr="007B3411" w:rsidRDefault="00EC07C9" w:rsidP="0027187B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>
            <w:rPr>
              <w:b/>
              <w:snapToGrid w:val="0"/>
              <w:color w:val="D8262E"/>
              <w:sz w:val="16"/>
              <w:szCs w:val="16"/>
            </w:rPr>
            <w:t>August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 xml:space="preserve"> 2020</w:t>
          </w:r>
        </w:p>
      </w:tc>
    </w:tr>
    <w:tr w:rsidR="00EC07C9" w:rsidRPr="007B3411" w14:paraId="1AB29679" w14:textId="77777777" w:rsidTr="007B3411">
      <w:trPr>
        <w:cantSplit/>
        <w:jc w:val="center"/>
      </w:trPr>
      <w:tc>
        <w:tcPr>
          <w:tcW w:w="1704" w:type="dxa"/>
        </w:tcPr>
        <w:p w14:paraId="1679145C" w14:textId="77777777" w:rsidR="00EC07C9" w:rsidRPr="007B3411" w:rsidRDefault="00EC07C9" w:rsidP="0027187B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14:paraId="3E0EB7FB" w14:textId="77777777" w:rsidR="00EC07C9" w:rsidRPr="007B3411" w:rsidRDefault="00EC07C9" w:rsidP="0027187B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>
            <w:rPr>
              <w:rStyle w:val="SubtleEmphasis"/>
              <w:noProof/>
              <w:color w:val="D8262E"/>
              <w:sz w:val="16"/>
              <w:szCs w:val="16"/>
            </w:rPr>
            <w:t>2022-11-10 11:05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14:paraId="55B4F89E" w14:textId="77777777" w:rsidR="00EC07C9" w:rsidRPr="007B3411" w:rsidRDefault="00EC07C9" w:rsidP="0027187B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>
            <w:rPr>
              <w:rStyle w:val="SubtleEmphasis"/>
              <w:noProof/>
              <w:color w:val="D8262E"/>
              <w:sz w:val="16"/>
              <w:szCs w:val="16"/>
            </w:rPr>
            <w:t>0000-00-00 00:00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EC07C9" w:rsidRPr="007B3411" w14:paraId="00D76C55" w14:textId="77777777" w:rsidTr="007B3411">
      <w:trPr>
        <w:cantSplit/>
        <w:jc w:val="center"/>
      </w:trPr>
      <w:tc>
        <w:tcPr>
          <w:tcW w:w="1704" w:type="dxa"/>
        </w:tcPr>
        <w:p w14:paraId="504367F6" w14:textId="77777777" w:rsidR="00EC07C9" w:rsidRPr="007B3411" w:rsidRDefault="00EC07C9" w:rsidP="0027187B">
          <w:pPr>
            <w:pStyle w:val="Footer"/>
            <w:spacing w:after="0"/>
            <w:rPr>
              <w:sz w:val="16"/>
              <w:szCs w:val="16"/>
            </w:rPr>
          </w:pPr>
        </w:p>
      </w:tc>
      <w:tc>
        <w:tcPr>
          <w:tcW w:w="4523" w:type="dxa"/>
        </w:tcPr>
        <w:p w14:paraId="44F83790" w14:textId="77777777" w:rsidR="00EC07C9" w:rsidRPr="007B3411" w:rsidRDefault="00EC07C9" w:rsidP="0027187B">
          <w:pPr>
            <w:pStyle w:val="Footer"/>
            <w:spacing w:after="0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</w:p>
      </w:tc>
      <w:tc>
        <w:tcPr>
          <w:tcW w:w="4597" w:type="dxa"/>
        </w:tcPr>
        <w:p w14:paraId="01785812" w14:textId="77777777" w:rsidR="00EC07C9" w:rsidRPr="007B3411" w:rsidRDefault="00EC07C9" w:rsidP="0027187B">
          <w:pPr>
            <w:pStyle w:val="Footer"/>
            <w:spacing w:after="0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4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10</w:t>
          </w:r>
          <w:r w:rsidRPr="007B3411">
            <w:rPr>
              <w:sz w:val="16"/>
              <w:szCs w:val="16"/>
            </w:rPr>
            <w:fldChar w:fldCharType="end"/>
          </w:r>
        </w:p>
      </w:tc>
    </w:tr>
  </w:tbl>
  <w:p w14:paraId="6363986C" w14:textId="77777777" w:rsidR="00EC07C9" w:rsidRPr="007B3411" w:rsidRDefault="00EC07C9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2979" w14:textId="77777777" w:rsidR="00EC07C9" w:rsidRDefault="00EC07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D019D" w14:textId="77777777" w:rsidR="00EC07C9" w:rsidRDefault="00EC07C9">
      <w:r>
        <w:separator/>
      </w:r>
    </w:p>
  </w:footnote>
  <w:footnote w:type="continuationSeparator" w:id="0">
    <w:p w14:paraId="0A8B3263" w14:textId="77777777" w:rsidR="00EC07C9" w:rsidRDefault="00EC07C9">
      <w:r>
        <w:continuationSeparator/>
      </w:r>
    </w:p>
  </w:footnote>
  <w:footnote w:type="continuationNotice" w:id="1">
    <w:p w14:paraId="651B970A" w14:textId="77777777" w:rsidR="00EC07C9" w:rsidRDefault="00EC07C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D2E74" w14:textId="77777777" w:rsidR="00EC07C9" w:rsidRDefault="00EC07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92"/>
      <w:gridCol w:w="6512"/>
    </w:tblGrid>
    <w:tr w:rsidR="00EC07C9" w14:paraId="3533D36F" w14:textId="77777777" w:rsidTr="0027187B">
      <w:trPr>
        <w:cantSplit/>
      </w:trPr>
      <w:tc>
        <w:tcPr>
          <w:tcW w:w="5000" w:type="pct"/>
          <w:gridSpan w:val="2"/>
          <w:tcBorders>
            <w:top w:val="nil"/>
            <w:left w:val="nil"/>
            <w:bottom w:val="nil"/>
            <w:right w:val="nil"/>
          </w:tcBorders>
        </w:tcPr>
        <w:p w14:paraId="46869CA2" w14:textId="77777777" w:rsidR="00EC07C9" w:rsidRPr="00C00EBE" w:rsidRDefault="00EC07C9" w:rsidP="00C00EBE">
          <w:pPr>
            <w:pStyle w:val="Title"/>
            <w:jc w:val="right"/>
            <w:rPr>
              <w:sz w:val="40"/>
              <w:szCs w:val="52"/>
            </w:rPr>
          </w:pPr>
          <w:r>
            <w:rPr>
              <w:sz w:val="40"/>
              <w:szCs w:val="52"/>
            </w:rPr>
            <w:t>Cluster IoT – Portfolio: Task 1</w:t>
          </w:r>
        </w:p>
      </w:tc>
    </w:tr>
    <w:tr w:rsidR="00EC07C9" w14:paraId="02D1B54F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20432856" w14:textId="77777777" w:rsidR="00EC07C9" w:rsidRDefault="00EC07C9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</w:tcPr>
        <w:p w14:paraId="4B6F2B01" w14:textId="77777777" w:rsidR="00EC07C9" w:rsidRDefault="00EC07C9" w:rsidP="0037165F">
          <w:pPr>
            <w:spacing w:line="240" w:lineRule="auto"/>
          </w:pPr>
          <w:r>
            <w:t>ICT40120</w:t>
          </w:r>
          <w:r>
            <w:tab/>
            <w:t>Certificate IV in Information Technology</w:t>
          </w:r>
        </w:p>
      </w:tc>
    </w:tr>
    <w:tr w:rsidR="00EC07C9" w14:paraId="4BCFDA4D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42255969" w14:textId="77777777" w:rsidR="00EC07C9" w:rsidRDefault="00EC07C9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2DE3F674" w14:textId="77777777" w:rsidR="00EC07C9" w:rsidRDefault="00EC07C9" w:rsidP="00240DD1">
          <w:pPr>
            <w:spacing w:line="240" w:lineRule="auto"/>
            <w:ind w:left="1440" w:hanging="1440"/>
          </w:pPr>
          <w:r>
            <w:t>ICTPRG430</w:t>
          </w:r>
          <w:r>
            <w:tab/>
            <w:t>Apply introductory object-oriented language skills</w:t>
          </w:r>
        </w:p>
        <w:p w14:paraId="1D727A70" w14:textId="77777777" w:rsidR="00EC07C9" w:rsidRDefault="00EC07C9" w:rsidP="00240DD1">
          <w:pPr>
            <w:spacing w:line="240" w:lineRule="auto"/>
            <w:ind w:left="1440" w:hanging="1440"/>
          </w:pPr>
          <w:r>
            <w:t>ICTPRG444</w:t>
          </w:r>
          <w:r>
            <w:tab/>
            <w:t>Analyse software requirements</w:t>
          </w:r>
        </w:p>
      </w:tc>
    </w:tr>
  </w:tbl>
  <w:p w14:paraId="7FF69DFA" w14:textId="77777777" w:rsidR="00EC07C9" w:rsidRPr="0027187B" w:rsidRDefault="00EC07C9" w:rsidP="0037165F">
    <w:pPr>
      <w:pStyle w:val="Header"/>
      <w:tabs>
        <w:tab w:val="clear" w:pos="9026"/>
        <w:tab w:val="right" w:pos="9639"/>
      </w:tabs>
      <w:spacing w:after="0"/>
      <w:rPr>
        <w:sz w:val="12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A2D97" w14:textId="77777777" w:rsidR="00EC07C9" w:rsidRDefault="00EC07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707"/>
    <w:multiLevelType w:val="hybridMultilevel"/>
    <w:tmpl w:val="20BE7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1197"/>
    <w:multiLevelType w:val="hybridMultilevel"/>
    <w:tmpl w:val="E3920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47D0"/>
    <w:multiLevelType w:val="hybridMultilevel"/>
    <w:tmpl w:val="78C473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1484"/>
    <w:multiLevelType w:val="hybridMultilevel"/>
    <w:tmpl w:val="2C5C1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A7918"/>
    <w:multiLevelType w:val="hybridMultilevel"/>
    <w:tmpl w:val="DA5EC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9037D"/>
    <w:multiLevelType w:val="hybridMultilevel"/>
    <w:tmpl w:val="0004E5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27B75"/>
    <w:multiLevelType w:val="hybridMultilevel"/>
    <w:tmpl w:val="2C5C4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616"/>
    <w:multiLevelType w:val="hybridMultilevel"/>
    <w:tmpl w:val="A6E2AA1E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23913A4C"/>
    <w:multiLevelType w:val="hybridMultilevel"/>
    <w:tmpl w:val="76E6C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0D456E"/>
    <w:multiLevelType w:val="hybridMultilevel"/>
    <w:tmpl w:val="A3486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85FEC"/>
    <w:multiLevelType w:val="hybridMultilevel"/>
    <w:tmpl w:val="5ECE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73C92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F113E"/>
    <w:multiLevelType w:val="hybridMultilevel"/>
    <w:tmpl w:val="58D41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95C62"/>
    <w:multiLevelType w:val="hybridMultilevel"/>
    <w:tmpl w:val="EF5C1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A09AA"/>
    <w:multiLevelType w:val="hybridMultilevel"/>
    <w:tmpl w:val="F8325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81A6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47C36"/>
    <w:multiLevelType w:val="hybridMultilevel"/>
    <w:tmpl w:val="C8C81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655D6"/>
    <w:multiLevelType w:val="hybridMultilevel"/>
    <w:tmpl w:val="532C1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4" w15:restartNumberingAfterBreak="0">
    <w:nsid w:val="4F6479DA"/>
    <w:multiLevelType w:val="hybridMultilevel"/>
    <w:tmpl w:val="FA623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802AA"/>
    <w:multiLevelType w:val="hybridMultilevel"/>
    <w:tmpl w:val="CB94A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510EA"/>
    <w:multiLevelType w:val="hybridMultilevel"/>
    <w:tmpl w:val="1026EF52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8" w15:restartNumberingAfterBreak="0">
    <w:nsid w:val="55166732"/>
    <w:multiLevelType w:val="hybridMultilevel"/>
    <w:tmpl w:val="7D161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06A42"/>
    <w:multiLevelType w:val="hybridMultilevel"/>
    <w:tmpl w:val="8D14A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F4CBD"/>
    <w:multiLevelType w:val="hybridMultilevel"/>
    <w:tmpl w:val="7D92F1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86441"/>
    <w:multiLevelType w:val="hybridMultilevel"/>
    <w:tmpl w:val="CB2A9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A53DC"/>
    <w:multiLevelType w:val="hybridMultilevel"/>
    <w:tmpl w:val="E352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A7EDA"/>
    <w:multiLevelType w:val="hybridMultilevel"/>
    <w:tmpl w:val="A91E8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717F0"/>
    <w:multiLevelType w:val="hybridMultilevel"/>
    <w:tmpl w:val="E91C5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963A8"/>
    <w:multiLevelType w:val="hybridMultilevel"/>
    <w:tmpl w:val="D7D83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C0861"/>
    <w:multiLevelType w:val="hybridMultilevel"/>
    <w:tmpl w:val="340C0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9461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E728C"/>
    <w:multiLevelType w:val="hybridMultilevel"/>
    <w:tmpl w:val="623C3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E49AD"/>
    <w:multiLevelType w:val="hybridMultilevel"/>
    <w:tmpl w:val="4D18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D5390"/>
    <w:multiLevelType w:val="hybridMultilevel"/>
    <w:tmpl w:val="1214D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854C6"/>
    <w:multiLevelType w:val="hybridMultilevel"/>
    <w:tmpl w:val="FAE86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3"/>
  </w:num>
  <w:num w:numId="4">
    <w:abstractNumId w:val="36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21"/>
  </w:num>
  <w:num w:numId="8">
    <w:abstractNumId w:val="26"/>
  </w:num>
  <w:num w:numId="9">
    <w:abstractNumId w:val="12"/>
  </w:num>
  <w:num w:numId="10">
    <w:abstractNumId w:val="5"/>
  </w:num>
  <w:num w:numId="11">
    <w:abstractNumId w:val="18"/>
  </w:num>
  <w:num w:numId="12">
    <w:abstractNumId w:val="33"/>
  </w:num>
  <w:num w:numId="13">
    <w:abstractNumId w:val="40"/>
  </w:num>
  <w:num w:numId="14">
    <w:abstractNumId w:val="2"/>
  </w:num>
  <w:num w:numId="15">
    <w:abstractNumId w:val="34"/>
  </w:num>
  <w:num w:numId="16">
    <w:abstractNumId w:val="7"/>
  </w:num>
  <w:num w:numId="17">
    <w:abstractNumId w:val="42"/>
  </w:num>
  <w:num w:numId="18">
    <w:abstractNumId w:val="22"/>
  </w:num>
  <w:num w:numId="19">
    <w:abstractNumId w:val="35"/>
  </w:num>
  <w:num w:numId="20">
    <w:abstractNumId w:val="41"/>
  </w:num>
  <w:num w:numId="21">
    <w:abstractNumId w:val="37"/>
  </w:num>
  <w:num w:numId="22">
    <w:abstractNumId w:val="17"/>
  </w:num>
  <w:num w:numId="23">
    <w:abstractNumId w:val="9"/>
  </w:num>
  <w:num w:numId="24">
    <w:abstractNumId w:val="3"/>
  </w:num>
  <w:num w:numId="25">
    <w:abstractNumId w:val="27"/>
  </w:num>
  <w:num w:numId="26">
    <w:abstractNumId w:val="8"/>
  </w:num>
  <w:num w:numId="27">
    <w:abstractNumId w:val="25"/>
  </w:num>
  <w:num w:numId="28">
    <w:abstractNumId w:val="39"/>
  </w:num>
  <w:num w:numId="29">
    <w:abstractNumId w:val="15"/>
  </w:num>
  <w:num w:numId="30">
    <w:abstractNumId w:val="20"/>
  </w:num>
  <w:num w:numId="31">
    <w:abstractNumId w:val="0"/>
  </w:num>
  <w:num w:numId="32">
    <w:abstractNumId w:val="32"/>
  </w:num>
  <w:num w:numId="33">
    <w:abstractNumId w:val="13"/>
  </w:num>
  <w:num w:numId="34">
    <w:abstractNumId w:val="11"/>
  </w:num>
  <w:num w:numId="35">
    <w:abstractNumId w:val="28"/>
  </w:num>
  <w:num w:numId="36">
    <w:abstractNumId w:val="6"/>
  </w:num>
  <w:num w:numId="37">
    <w:abstractNumId w:val="30"/>
  </w:num>
  <w:num w:numId="38">
    <w:abstractNumId w:val="14"/>
  </w:num>
  <w:num w:numId="39">
    <w:abstractNumId w:val="4"/>
  </w:num>
  <w:num w:numId="40">
    <w:abstractNumId w:val="19"/>
  </w:num>
  <w:num w:numId="41">
    <w:abstractNumId w:val="29"/>
  </w:num>
  <w:num w:numId="42">
    <w:abstractNumId w:val="31"/>
  </w:num>
  <w:num w:numId="43">
    <w:abstractNumId w:val="38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38"/>
    <w:rsid w:val="0000215E"/>
    <w:rsid w:val="00010E66"/>
    <w:rsid w:val="00013A2B"/>
    <w:rsid w:val="000216A8"/>
    <w:rsid w:val="000334FA"/>
    <w:rsid w:val="00034597"/>
    <w:rsid w:val="000358DB"/>
    <w:rsid w:val="00036C28"/>
    <w:rsid w:val="0004198B"/>
    <w:rsid w:val="00056F9A"/>
    <w:rsid w:val="00061F9B"/>
    <w:rsid w:val="00071217"/>
    <w:rsid w:val="00092E9C"/>
    <w:rsid w:val="000B02B0"/>
    <w:rsid w:val="000B33D7"/>
    <w:rsid w:val="000B7734"/>
    <w:rsid w:val="000C56CF"/>
    <w:rsid w:val="000D159C"/>
    <w:rsid w:val="000E56F8"/>
    <w:rsid w:val="000E5944"/>
    <w:rsid w:val="000F69CF"/>
    <w:rsid w:val="00116536"/>
    <w:rsid w:val="0015316D"/>
    <w:rsid w:val="00155334"/>
    <w:rsid w:val="00157195"/>
    <w:rsid w:val="00157A25"/>
    <w:rsid w:val="00161846"/>
    <w:rsid w:val="001742F1"/>
    <w:rsid w:val="00174308"/>
    <w:rsid w:val="001802B6"/>
    <w:rsid w:val="00186671"/>
    <w:rsid w:val="00190703"/>
    <w:rsid w:val="001A5A4C"/>
    <w:rsid w:val="001B4D9B"/>
    <w:rsid w:val="001B518A"/>
    <w:rsid w:val="001C4E98"/>
    <w:rsid w:val="001D136C"/>
    <w:rsid w:val="001D3881"/>
    <w:rsid w:val="001D53E3"/>
    <w:rsid w:val="001E1AAD"/>
    <w:rsid w:val="001E4D47"/>
    <w:rsid w:val="001F172D"/>
    <w:rsid w:val="001F3576"/>
    <w:rsid w:val="001F7D2C"/>
    <w:rsid w:val="00202828"/>
    <w:rsid w:val="0020546A"/>
    <w:rsid w:val="00212CB0"/>
    <w:rsid w:val="00227162"/>
    <w:rsid w:val="00240DD1"/>
    <w:rsid w:val="00247680"/>
    <w:rsid w:val="00251A49"/>
    <w:rsid w:val="00263ADB"/>
    <w:rsid w:val="00270684"/>
    <w:rsid w:val="0027187B"/>
    <w:rsid w:val="002743B7"/>
    <w:rsid w:val="002818E6"/>
    <w:rsid w:val="00293EA0"/>
    <w:rsid w:val="002A4CC2"/>
    <w:rsid w:val="002B4408"/>
    <w:rsid w:val="002D22E7"/>
    <w:rsid w:val="002D2DFD"/>
    <w:rsid w:val="002D51BB"/>
    <w:rsid w:val="002E21A3"/>
    <w:rsid w:val="002E521E"/>
    <w:rsid w:val="00317009"/>
    <w:rsid w:val="0031785D"/>
    <w:rsid w:val="00320F51"/>
    <w:rsid w:val="0032142B"/>
    <w:rsid w:val="003236DC"/>
    <w:rsid w:val="00335D27"/>
    <w:rsid w:val="00335D7B"/>
    <w:rsid w:val="00341333"/>
    <w:rsid w:val="003437BF"/>
    <w:rsid w:val="00347A1C"/>
    <w:rsid w:val="003506C5"/>
    <w:rsid w:val="003508B4"/>
    <w:rsid w:val="00352908"/>
    <w:rsid w:val="00352D73"/>
    <w:rsid w:val="003569F0"/>
    <w:rsid w:val="003634A9"/>
    <w:rsid w:val="0037165F"/>
    <w:rsid w:val="0037204B"/>
    <w:rsid w:val="003A31DD"/>
    <w:rsid w:val="003B1D42"/>
    <w:rsid w:val="003B1EFB"/>
    <w:rsid w:val="003B2D81"/>
    <w:rsid w:val="003B6BE2"/>
    <w:rsid w:val="003C38ED"/>
    <w:rsid w:val="003C5395"/>
    <w:rsid w:val="003D1403"/>
    <w:rsid w:val="003D1CC1"/>
    <w:rsid w:val="003D6503"/>
    <w:rsid w:val="003E1BA1"/>
    <w:rsid w:val="003E43FB"/>
    <w:rsid w:val="003E721C"/>
    <w:rsid w:val="00403480"/>
    <w:rsid w:val="004043FD"/>
    <w:rsid w:val="00407DE7"/>
    <w:rsid w:val="00420F4A"/>
    <w:rsid w:val="00421A1A"/>
    <w:rsid w:val="004236B5"/>
    <w:rsid w:val="00430FEE"/>
    <w:rsid w:val="004424D3"/>
    <w:rsid w:val="00446EEC"/>
    <w:rsid w:val="004519F9"/>
    <w:rsid w:val="004537D2"/>
    <w:rsid w:val="004631DC"/>
    <w:rsid w:val="00464624"/>
    <w:rsid w:val="00472C98"/>
    <w:rsid w:val="00474FAA"/>
    <w:rsid w:val="00484D09"/>
    <w:rsid w:val="00490665"/>
    <w:rsid w:val="0049453C"/>
    <w:rsid w:val="0049535F"/>
    <w:rsid w:val="004B355B"/>
    <w:rsid w:val="004B5B64"/>
    <w:rsid w:val="004C6D60"/>
    <w:rsid w:val="004C6E75"/>
    <w:rsid w:val="004D2502"/>
    <w:rsid w:val="004D71F4"/>
    <w:rsid w:val="004E4B99"/>
    <w:rsid w:val="004F0D14"/>
    <w:rsid w:val="004F680F"/>
    <w:rsid w:val="005006B6"/>
    <w:rsid w:val="005008A6"/>
    <w:rsid w:val="00505F01"/>
    <w:rsid w:val="005101E2"/>
    <w:rsid w:val="0051400F"/>
    <w:rsid w:val="005243DF"/>
    <w:rsid w:val="00524750"/>
    <w:rsid w:val="00537C41"/>
    <w:rsid w:val="005428D9"/>
    <w:rsid w:val="00545B15"/>
    <w:rsid w:val="005463DF"/>
    <w:rsid w:val="00557698"/>
    <w:rsid w:val="00561432"/>
    <w:rsid w:val="00562045"/>
    <w:rsid w:val="00567CD2"/>
    <w:rsid w:val="005735CC"/>
    <w:rsid w:val="0058621E"/>
    <w:rsid w:val="00592759"/>
    <w:rsid w:val="0059442A"/>
    <w:rsid w:val="005A4803"/>
    <w:rsid w:val="005A6811"/>
    <w:rsid w:val="005C18A2"/>
    <w:rsid w:val="005C58A1"/>
    <w:rsid w:val="005C6C62"/>
    <w:rsid w:val="005C7CEE"/>
    <w:rsid w:val="005D6AC0"/>
    <w:rsid w:val="005E5E05"/>
    <w:rsid w:val="006063A5"/>
    <w:rsid w:val="00606B63"/>
    <w:rsid w:val="006118E0"/>
    <w:rsid w:val="006232F4"/>
    <w:rsid w:val="00643461"/>
    <w:rsid w:val="00663762"/>
    <w:rsid w:val="00664C8A"/>
    <w:rsid w:val="006748D9"/>
    <w:rsid w:val="00682144"/>
    <w:rsid w:val="0069247D"/>
    <w:rsid w:val="0069632E"/>
    <w:rsid w:val="006A0A20"/>
    <w:rsid w:val="006A281C"/>
    <w:rsid w:val="006A546C"/>
    <w:rsid w:val="006D261E"/>
    <w:rsid w:val="006D6B25"/>
    <w:rsid w:val="006E1B4C"/>
    <w:rsid w:val="006E344B"/>
    <w:rsid w:val="006F0778"/>
    <w:rsid w:val="006F4DC8"/>
    <w:rsid w:val="006F67EA"/>
    <w:rsid w:val="0071192D"/>
    <w:rsid w:val="00717F49"/>
    <w:rsid w:val="007234C6"/>
    <w:rsid w:val="00725242"/>
    <w:rsid w:val="007258D4"/>
    <w:rsid w:val="00726E63"/>
    <w:rsid w:val="00734970"/>
    <w:rsid w:val="007356C1"/>
    <w:rsid w:val="00736202"/>
    <w:rsid w:val="0073632C"/>
    <w:rsid w:val="007403B3"/>
    <w:rsid w:val="0074189E"/>
    <w:rsid w:val="0074628C"/>
    <w:rsid w:val="00753292"/>
    <w:rsid w:val="00763CF7"/>
    <w:rsid w:val="00764E92"/>
    <w:rsid w:val="00793097"/>
    <w:rsid w:val="007A1536"/>
    <w:rsid w:val="007A2114"/>
    <w:rsid w:val="007B3411"/>
    <w:rsid w:val="007D0636"/>
    <w:rsid w:val="007E1F57"/>
    <w:rsid w:val="007E633F"/>
    <w:rsid w:val="007F1A17"/>
    <w:rsid w:val="007F57FF"/>
    <w:rsid w:val="007F7B5E"/>
    <w:rsid w:val="00803C86"/>
    <w:rsid w:val="00805706"/>
    <w:rsid w:val="00817C7F"/>
    <w:rsid w:val="00823C40"/>
    <w:rsid w:val="00823F90"/>
    <w:rsid w:val="00825656"/>
    <w:rsid w:val="0083142C"/>
    <w:rsid w:val="00837682"/>
    <w:rsid w:val="0084030B"/>
    <w:rsid w:val="00843868"/>
    <w:rsid w:val="0085254A"/>
    <w:rsid w:val="008551E3"/>
    <w:rsid w:val="00856635"/>
    <w:rsid w:val="0086186E"/>
    <w:rsid w:val="00867620"/>
    <w:rsid w:val="0087231C"/>
    <w:rsid w:val="00873810"/>
    <w:rsid w:val="00876ABF"/>
    <w:rsid w:val="00880771"/>
    <w:rsid w:val="008A4DF4"/>
    <w:rsid w:val="008A6EAE"/>
    <w:rsid w:val="008B4F43"/>
    <w:rsid w:val="008B61C8"/>
    <w:rsid w:val="008E31B1"/>
    <w:rsid w:val="008E404D"/>
    <w:rsid w:val="008E7ECB"/>
    <w:rsid w:val="008F0E7E"/>
    <w:rsid w:val="00900209"/>
    <w:rsid w:val="00900F5E"/>
    <w:rsid w:val="009103F6"/>
    <w:rsid w:val="00925D4A"/>
    <w:rsid w:val="009439BF"/>
    <w:rsid w:val="00952F0B"/>
    <w:rsid w:val="00961C16"/>
    <w:rsid w:val="00962CE0"/>
    <w:rsid w:val="00967901"/>
    <w:rsid w:val="00973B2C"/>
    <w:rsid w:val="00985001"/>
    <w:rsid w:val="00985AF2"/>
    <w:rsid w:val="00992228"/>
    <w:rsid w:val="00994A24"/>
    <w:rsid w:val="00997EA7"/>
    <w:rsid w:val="009A352E"/>
    <w:rsid w:val="009A7853"/>
    <w:rsid w:val="009B2B05"/>
    <w:rsid w:val="009B3BC5"/>
    <w:rsid w:val="009C1294"/>
    <w:rsid w:val="009C2924"/>
    <w:rsid w:val="009C7B24"/>
    <w:rsid w:val="009D062A"/>
    <w:rsid w:val="009D3E24"/>
    <w:rsid w:val="009D63BC"/>
    <w:rsid w:val="009D7016"/>
    <w:rsid w:val="009E19EC"/>
    <w:rsid w:val="009E392F"/>
    <w:rsid w:val="009F368D"/>
    <w:rsid w:val="00A0444C"/>
    <w:rsid w:val="00A121EA"/>
    <w:rsid w:val="00A204B1"/>
    <w:rsid w:val="00A2082C"/>
    <w:rsid w:val="00A2720B"/>
    <w:rsid w:val="00A2789C"/>
    <w:rsid w:val="00A35F56"/>
    <w:rsid w:val="00A43E38"/>
    <w:rsid w:val="00A530BD"/>
    <w:rsid w:val="00A6644D"/>
    <w:rsid w:val="00A72DD8"/>
    <w:rsid w:val="00A7742B"/>
    <w:rsid w:val="00A77E90"/>
    <w:rsid w:val="00A82B20"/>
    <w:rsid w:val="00A82CC6"/>
    <w:rsid w:val="00A925B9"/>
    <w:rsid w:val="00AA7B63"/>
    <w:rsid w:val="00AE4301"/>
    <w:rsid w:val="00AE73BF"/>
    <w:rsid w:val="00AF2453"/>
    <w:rsid w:val="00AF42BC"/>
    <w:rsid w:val="00B002E2"/>
    <w:rsid w:val="00B26252"/>
    <w:rsid w:val="00B30150"/>
    <w:rsid w:val="00B3341D"/>
    <w:rsid w:val="00B33F70"/>
    <w:rsid w:val="00B40238"/>
    <w:rsid w:val="00B47BFD"/>
    <w:rsid w:val="00B51441"/>
    <w:rsid w:val="00B56DFD"/>
    <w:rsid w:val="00B67A7E"/>
    <w:rsid w:val="00B70048"/>
    <w:rsid w:val="00B918C5"/>
    <w:rsid w:val="00B962AC"/>
    <w:rsid w:val="00B9673D"/>
    <w:rsid w:val="00BB5F15"/>
    <w:rsid w:val="00BD139F"/>
    <w:rsid w:val="00BD66A6"/>
    <w:rsid w:val="00BD7E3E"/>
    <w:rsid w:val="00BF403F"/>
    <w:rsid w:val="00C00EBE"/>
    <w:rsid w:val="00C04C14"/>
    <w:rsid w:val="00C05C2F"/>
    <w:rsid w:val="00C13172"/>
    <w:rsid w:val="00C139F6"/>
    <w:rsid w:val="00C15231"/>
    <w:rsid w:val="00C1625B"/>
    <w:rsid w:val="00C36F24"/>
    <w:rsid w:val="00C451A5"/>
    <w:rsid w:val="00C53BA5"/>
    <w:rsid w:val="00C543C7"/>
    <w:rsid w:val="00C55E19"/>
    <w:rsid w:val="00C77922"/>
    <w:rsid w:val="00C96BC4"/>
    <w:rsid w:val="00CA31E5"/>
    <w:rsid w:val="00CB04CE"/>
    <w:rsid w:val="00CB2589"/>
    <w:rsid w:val="00CF11EF"/>
    <w:rsid w:val="00CF2AD7"/>
    <w:rsid w:val="00CF7630"/>
    <w:rsid w:val="00D030E4"/>
    <w:rsid w:val="00D07EDF"/>
    <w:rsid w:val="00D16B9F"/>
    <w:rsid w:val="00D3531D"/>
    <w:rsid w:val="00D527AA"/>
    <w:rsid w:val="00D62F5B"/>
    <w:rsid w:val="00D70701"/>
    <w:rsid w:val="00D70899"/>
    <w:rsid w:val="00D70DDE"/>
    <w:rsid w:val="00D8063D"/>
    <w:rsid w:val="00D80B8A"/>
    <w:rsid w:val="00D83F86"/>
    <w:rsid w:val="00D854BC"/>
    <w:rsid w:val="00D91395"/>
    <w:rsid w:val="00D93755"/>
    <w:rsid w:val="00D93FCC"/>
    <w:rsid w:val="00DA3790"/>
    <w:rsid w:val="00DB0413"/>
    <w:rsid w:val="00DB298A"/>
    <w:rsid w:val="00DB2C51"/>
    <w:rsid w:val="00DB65A1"/>
    <w:rsid w:val="00DC5E21"/>
    <w:rsid w:val="00DC7D2E"/>
    <w:rsid w:val="00DD2F3C"/>
    <w:rsid w:val="00DD71F6"/>
    <w:rsid w:val="00DD7B0C"/>
    <w:rsid w:val="00DE2DD3"/>
    <w:rsid w:val="00DE5EBC"/>
    <w:rsid w:val="00DE773B"/>
    <w:rsid w:val="00DF1F05"/>
    <w:rsid w:val="00DF3105"/>
    <w:rsid w:val="00DF3F60"/>
    <w:rsid w:val="00E02012"/>
    <w:rsid w:val="00E03513"/>
    <w:rsid w:val="00E0550C"/>
    <w:rsid w:val="00E34C5F"/>
    <w:rsid w:val="00E35474"/>
    <w:rsid w:val="00E375EB"/>
    <w:rsid w:val="00E53CF5"/>
    <w:rsid w:val="00E54E7B"/>
    <w:rsid w:val="00E665E7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C07C9"/>
    <w:rsid w:val="00EC63F6"/>
    <w:rsid w:val="00EC744E"/>
    <w:rsid w:val="00EF1160"/>
    <w:rsid w:val="00EF1EFF"/>
    <w:rsid w:val="00EF404D"/>
    <w:rsid w:val="00EF73C4"/>
    <w:rsid w:val="00F02B69"/>
    <w:rsid w:val="00F114EE"/>
    <w:rsid w:val="00F241A9"/>
    <w:rsid w:val="00F3162A"/>
    <w:rsid w:val="00F34899"/>
    <w:rsid w:val="00F4307C"/>
    <w:rsid w:val="00F536EA"/>
    <w:rsid w:val="00F6136B"/>
    <w:rsid w:val="00F71238"/>
    <w:rsid w:val="00F71595"/>
    <w:rsid w:val="00F71A3E"/>
    <w:rsid w:val="00F77E59"/>
    <w:rsid w:val="00F82C69"/>
    <w:rsid w:val="00F93920"/>
    <w:rsid w:val="00F9553F"/>
    <w:rsid w:val="00FA1D38"/>
    <w:rsid w:val="00FA7A58"/>
    <w:rsid w:val="00FD3C21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17B5AD"/>
  <w15:docId w15:val="{AD6C2E8E-52E9-4CF5-9FAC-C93C813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6644D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27187B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023160" w:themeColor="accent3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D1403"/>
    <w:pPr>
      <w:keepNext/>
      <w:keepLines/>
      <w:spacing w:before="240" w:line="480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C00EBE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7187B"/>
    <w:rPr>
      <w:rFonts w:asciiTheme="majorHAnsi" w:eastAsia="SimSun" w:hAnsiTheme="majorHAnsi" w:cstheme="majorHAnsi"/>
      <w:b/>
      <w:bCs/>
      <w:smallCaps/>
      <w:color w:val="023160" w:themeColor="accent3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D1403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D70701"/>
    <w:rPr>
      <w:rFonts w:asciiTheme="majorHAnsi" w:eastAsiaTheme="majorEastAsia" w:hAnsiTheme="majorHAnsi" w:cstheme="majorBidi"/>
      <w:i/>
      <w:iCs/>
      <w:color w:val="C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C00EBE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TOC2"/>
    <w:next w:val="Normal"/>
    <w:autoRedefine/>
    <w:uiPriority w:val="39"/>
    <w:unhideWhenUsed/>
    <w:rsid w:val="003D1403"/>
    <w:rPr>
      <w:rFonts w:asciiTheme="majorHAnsi" w:hAnsiTheme="majorHAnsi"/>
      <w:b/>
      <w:color w:val="C00000"/>
      <w14:textFill>
        <w14:solidFill>
          <w14:srgbClr w14:val="C00000">
            <w14:lumMod w14:val="50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3D1403"/>
    <w:pPr>
      <w:tabs>
        <w:tab w:val="right" w:leader="dot" w:pos="9656"/>
      </w:tabs>
      <w:spacing w:before="40" w:after="40" w:line="288" w:lineRule="auto"/>
      <w:ind w:left="284"/>
      <w:contextualSpacing/>
    </w:pPr>
    <w:rPr>
      <w:rFonts w:eastAsia="Times New Roman" w:cstheme="minorHAnsi"/>
      <w:bCs w:val="0"/>
      <w:noProof/>
      <w:color w:val="023160" w:themeColor="accent3" w:themeShade="80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5C6C62"/>
    <w:pPr>
      <w:tabs>
        <w:tab w:val="right" w:leader="dot" w:pos="9656"/>
      </w:tabs>
      <w:spacing w:before="20" w:after="20" w:line="264" w:lineRule="auto"/>
      <w:ind w:left="567"/>
    </w:pPr>
    <w:rPr>
      <w:rFonts w:eastAsia="Times New Roman" w:cs="Arial (Body)"/>
      <w:bCs w:val="0"/>
      <w:color w:val="3D3D3D" w:themeColor="background2" w:themeShade="40"/>
      <w:sz w:val="21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before="60" w:after="40" w:line="264" w:lineRule="auto"/>
      <w:ind w:left="851"/>
      <w:contextualSpacing/>
    </w:pPr>
    <w:rPr>
      <w:rFonts w:eastAsia="Times New Roman" w:cstheme="minorHAnsi"/>
      <w:bCs w:val="0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07DE7"/>
    <w:pPr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F7B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F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band1Vert">
      <w:tblPr/>
      <w:tcPr>
        <w:shd w:val="clear" w:color="auto" w:fill="85C0FB" w:themeFill="accent3" w:themeFillTint="66"/>
      </w:tcPr>
    </w:tblStylePr>
    <w:tblStylePr w:type="band1Horz">
      <w:tblPr/>
      <w:tcPr>
        <w:shd w:val="clear" w:color="auto" w:fill="85C0FB" w:themeFill="accent3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rsid w:val="00EF73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F73C4"/>
    <w:rPr>
      <w:rFonts w:asciiTheme="minorHAnsi" w:eastAsia="SimSun" w:hAnsiTheme="minorHAnsi" w:cs="Arial"/>
      <w:bCs/>
      <w:lang w:eastAsia="en-US"/>
    </w:rPr>
  </w:style>
  <w:style w:type="character" w:styleId="EndnoteReference">
    <w:name w:val="endnote reference"/>
    <w:basedOn w:val="DefaultParagraphFont"/>
    <w:semiHidden/>
    <w:unhideWhenUsed/>
    <w:rsid w:val="00EF73C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D062A"/>
  </w:style>
  <w:style w:type="table" w:styleId="GridTable2-Accent3">
    <w:name w:val="Grid Table 2 Accent 3"/>
    <w:basedOn w:val="TableNormal"/>
    <w:uiPriority w:val="47"/>
    <w:rsid w:val="00D854BC"/>
    <w:tblPr>
      <w:tblStyleRowBandSize w:val="1"/>
      <w:tblStyleColBandSize w:val="1"/>
      <w:tblBorders>
        <w:top w:val="single" w:sz="2" w:space="0" w:color="48A0FA" w:themeColor="accent3" w:themeTint="99"/>
        <w:bottom w:val="single" w:sz="2" w:space="0" w:color="48A0FA" w:themeColor="accent3" w:themeTint="99"/>
        <w:insideH w:val="single" w:sz="2" w:space="0" w:color="48A0FA" w:themeColor="accent3" w:themeTint="99"/>
        <w:insideV w:val="single" w:sz="2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A0F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A0F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  <w:tblStylePr w:type="neCell">
      <w:tblPr/>
      <w:tcPr>
        <w:tcBorders>
          <w:bottom w:val="single" w:sz="4" w:space="0" w:color="48A0FA" w:themeColor="accent3" w:themeTint="99"/>
        </w:tcBorders>
      </w:tcPr>
    </w:tblStylePr>
    <w:tblStylePr w:type="nwCell">
      <w:tblPr/>
      <w:tcPr>
        <w:tcBorders>
          <w:bottom w:val="single" w:sz="4" w:space="0" w:color="48A0FA" w:themeColor="accent3" w:themeTint="99"/>
        </w:tcBorders>
      </w:tcPr>
    </w:tblStylePr>
    <w:tblStylePr w:type="seCell">
      <w:tblPr/>
      <w:tcPr>
        <w:tcBorders>
          <w:top w:val="single" w:sz="4" w:space="0" w:color="48A0FA" w:themeColor="accent3" w:themeTint="99"/>
        </w:tcBorders>
      </w:tcPr>
    </w:tblStylePr>
    <w:tblStylePr w:type="swCell">
      <w:tblPr/>
      <w:tcPr>
        <w:tcBorders>
          <w:top w:val="single" w:sz="4" w:space="0" w:color="48A0FA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3C1" w:themeColor="accent3"/>
          <w:left w:val="single" w:sz="4" w:space="0" w:color="0563C1" w:themeColor="accent3"/>
          <w:bottom w:val="single" w:sz="4" w:space="0" w:color="0563C1" w:themeColor="accent3"/>
          <w:right w:val="single" w:sz="4" w:space="0" w:color="0563C1" w:themeColor="accent3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</w:rPr>
      <w:tblPr/>
      <w:tcPr>
        <w:tcBorders>
          <w:top w:val="double" w:sz="4" w:space="0" w:color="0563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1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blog.paessler.com/what-is-lora-a-beginners-guide-part-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edmi\OneDrive%20-%20TAFE\Desktop\AT2%20%20IoT\Task1\AT2%20POR-Task-1%20TEMPLATE.dotx" TargetMode="External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57BAC71DA134097800964A781F35D" ma:contentTypeVersion="8" ma:contentTypeDescription="Create a new document." ma:contentTypeScope="" ma:versionID="39b72d7ae20f88084a1278b8d8931ecb">
  <xsd:schema xmlns:xsd="http://www.w3.org/2001/XMLSchema" xmlns:xs="http://www.w3.org/2001/XMLSchema" xmlns:p="http://schemas.microsoft.com/office/2006/metadata/properties" xmlns:ns3="715520fa-4405-44dd-8d00-3d9e67182ae0" targetNamespace="http://schemas.microsoft.com/office/2006/metadata/properties" ma:root="true" ma:fieldsID="e3de155596ae32a78bc7ddd2450a2c40" ns3:_="">
    <xsd:import namespace="715520fa-4405-44dd-8d00-3d9e67182a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520fa-4405-44dd-8d00-3d9e67182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F99D5-FAF9-47B7-BB2E-CAC1EF9F3B71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715520fa-4405-44dd-8d00-3d9e67182ae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F1D0E6-C108-4890-96E2-78B23006C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520fa-4405-44dd-8d00-3d9e67182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8803FF0-DA9F-48D1-A4B4-CBF0E037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AT2 POR-Task-1 TEMPLATE</Template>
  <TotalTime>86</TotalTime>
  <Pages>16</Pages>
  <Words>1799</Words>
  <Characters>12498</Characters>
  <Application>Microsoft Office Word</Application>
  <DocSecurity>0</DocSecurity>
  <Lines>104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Portfolio 1 Part 1 </vt:lpstr>
    </vt:vector>
  </TitlesOfParts>
  <Manager>Manager VET Curriculum and Quality Assurance</Manager>
  <Company>North Metropolitan TAFE</Company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Portfolio 1 Part 1</dc:title>
  <dc:subject>Requirements</dc:subject>
  <dc:creator>MICHAEL  REED</dc:creator>
  <cp:keywords/>
  <dc:description/>
  <cp:lastModifiedBy>Michael Reed</cp:lastModifiedBy>
  <cp:revision>1</cp:revision>
  <cp:lastPrinted>2020-05-25T12:59:00Z</cp:lastPrinted>
  <dcterms:created xsi:type="dcterms:W3CDTF">2022-11-10T03:05:00Z</dcterms:created>
  <dcterms:modified xsi:type="dcterms:W3CDTF">2022-11-10T04:47:00Z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0x0101001E057BAC71DA134097800964A781F35D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